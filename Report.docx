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BA6E76" w:rsidRDefault="005479E8" w:rsidP="00620329">
      <w:pPr>
        <w:jc w:val="center"/>
        <w:rPr>
          <w:rFonts w:eastAsiaTheme="majorEastAsia" w:cs="Segoe UI"/>
          <w:b/>
          <w:color w:val="0066FF"/>
          <w:kern w:val="28"/>
          <w:sz w:val="32"/>
          <w:szCs w:val="52"/>
          <w:lang w:eastAsia="ja-JP"/>
          <w14:ligatures w14:val="standard"/>
          <w14:numForm w14:val="oldStyle"/>
        </w:rPr>
      </w:pPr>
      <w:r w:rsidRPr="00BA6E76">
        <w:rPr>
          <w:rFonts w:eastAsiaTheme="majorEastAsia" w:cs="Segoe UI"/>
          <w:b/>
          <w:color w:val="0066FF"/>
          <w:kern w:val="28"/>
          <w:sz w:val="36"/>
          <w:szCs w:val="52"/>
          <w:lang w:eastAsia="ja-JP"/>
          <w14:ligatures w14:val="standard"/>
          <w14:numForm w14:val="oldStyle"/>
        </w:rPr>
        <w:t>Lập trình Ứng dụng Java</w:t>
      </w:r>
    </w:p>
    <w:p w:rsidR="004175E1" w:rsidRPr="00BA6E76" w:rsidRDefault="004175E1">
      <w:pPr>
        <w:rPr>
          <w:rFonts w:cs="Segoe UI"/>
          <w:sz w:val="24"/>
        </w:rPr>
      </w:pPr>
    </w:p>
    <w:p w:rsidR="004175E1" w:rsidRPr="00BA6E76" w:rsidRDefault="004175E1">
      <w:pPr>
        <w:rPr>
          <w:rFonts w:cs="Segoe UI"/>
          <w:sz w:val="24"/>
        </w:rPr>
      </w:pPr>
    </w:p>
    <w:p w:rsidR="004175E1" w:rsidRPr="00BA6E76" w:rsidRDefault="004E09CE">
      <w:pPr>
        <w:rPr>
          <w:rFonts w:cs="Segoe UI"/>
          <w:sz w:val="24"/>
        </w:rPr>
      </w:pPr>
      <w:r w:rsidRPr="00BA6E76">
        <w:rPr>
          <w:rFonts w:eastAsia="SimSun" w:cs="Times New Roman"/>
          <w:noProof/>
          <w:color w:val="595959"/>
          <w:sz w:val="24"/>
        </w:rPr>
        <mc:AlternateContent>
          <mc:Choice Requires="wpg">
            <w:drawing>
              <wp:anchor distT="0" distB="0" distL="114300" distR="114300" simplePos="0" relativeHeight="251673600" behindDoc="0" locked="0" layoutInCell="1" allowOverlap="1" wp14:anchorId="062C12D3" wp14:editId="63DADEAC">
                <wp:simplePos x="0" y="0"/>
                <wp:positionH relativeFrom="margin">
                  <wp:align>left</wp:align>
                </wp:positionH>
                <wp:positionV relativeFrom="margin">
                  <wp:posOffset>1019409</wp:posOffset>
                </wp:positionV>
                <wp:extent cx="6412611" cy="2097024"/>
                <wp:effectExtent l="0" t="0" r="7620" b="0"/>
                <wp:wrapNone/>
                <wp:docPr id="8" name="Group 8"/>
                <wp:cNvGraphicFramePr/>
                <a:graphic xmlns:a="http://schemas.openxmlformats.org/drawingml/2006/main">
                  <a:graphicData uri="http://schemas.microsoft.com/office/word/2010/wordprocessingGroup">
                    <wpg:wgp>
                      <wpg:cNvGrpSpPr/>
                      <wpg:grpSpPr>
                        <a:xfrm>
                          <a:off x="0" y="0"/>
                          <a:ext cx="6412611" cy="2097024"/>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81" y="748708"/>
                            <a:ext cx="6397379" cy="275959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1440" y="3508307"/>
                            <a:ext cx="5911851" cy="2090449"/>
                          </a:xfrm>
                          <a:prstGeom prst="rect">
                            <a:avLst/>
                          </a:prstGeom>
                          <a:noFill/>
                          <a:ln w="6350">
                            <a:noFill/>
                          </a:ln>
                          <a:effectLst/>
                        </wps:spPr>
                        <wps:txb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2C12D3" id="Group 8" o:spid="_x0000_s1026" style="position:absolute;margin-left:0;margin-top:80.25pt;width:504.95pt;height:165.1pt;z-index:251673600;mso-position-horizontal:left;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7;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95AB1" w:rsidRPr="00620329" w:rsidRDefault="005479E8" w:rsidP="00C95AB1">
                        <w:pPr>
                          <w:jc w:val="center"/>
                          <w:rPr>
                            <w:rFonts w:ascii="Segoe UI Light" w:eastAsia="SimHei" w:hAnsi="Segoe UI Light" w:cs="Times New Roman"/>
                            <w:color w:val="FFFFFF"/>
                            <w:sz w:val="88"/>
                            <w:szCs w:val="96"/>
                          </w:rPr>
                        </w:pPr>
                        <w:r>
                          <w:rPr>
                            <w:rFonts w:ascii="Segoe UI Light" w:eastAsia="SimHei" w:hAnsi="Segoe UI Light" w:cs="Times New Roman"/>
                            <w:color w:val="FFFFFF"/>
                            <w:sz w:val="88"/>
                            <w:szCs w:val="96"/>
                          </w:rPr>
                          <w:t>Đồ án cuối kỳ</w:t>
                        </w:r>
                      </w:p>
                      <w:p w:rsidR="00C95AB1" w:rsidRPr="00620329" w:rsidRDefault="00C95AB1" w:rsidP="00C95AB1">
                        <w:pPr>
                          <w:rPr>
                            <w:rFonts w:ascii="Segoe UI Light" w:hAnsi="Segoe UI Light" w:cs="Segoe UI Light"/>
                            <w:color w:val="FFFFFF"/>
                            <w:sz w:val="88"/>
                            <w:szCs w:val="96"/>
                          </w:rPr>
                        </w:pPr>
                      </w:p>
                    </w:txbxContent>
                  </v:textbox>
                </v:shape>
                <v:shape id="Text Box 11" o:spid="_x0000_s1029" type="#_x0000_t202" style="position:absolute;left:2014;top:35083;width:59118;height:20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C95AB1" w:rsidRPr="00620329" w:rsidRDefault="005479E8" w:rsidP="00C95AB1">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Hearts Online</w:t>
                        </w:r>
                      </w:p>
                    </w:txbxContent>
                  </v:textbox>
                </v:shape>
                <w10:wrap anchorx="margin" anchory="margin"/>
              </v:group>
            </w:pict>
          </mc:Fallback>
        </mc:AlternateContent>
      </w: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620329" w:rsidRPr="00BA6E76" w:rsidRDefault="00620329">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4175E1">
      <w:pPr>
        <w:rPr>
          <w:rFonts w:cs="Segoe UI"/>
          <w:sz w:val="24"/>
        </w:rPr>
      </w:pPr>
    </w:p>
    <w:p w:rsidR="004175E1" w:rsidRPr="00BA6E76" w:rsidRDefault="00AF60F5">
      <w:pPr>
        <w:rPr>
          <w:rFonts w:cs="Segoe UI"/>
          <w:sz w:val="24"/>
        </w:rPr>
        <w:sectPr w:rsidR="004175E1" w:rsidRPr="00BA6E76">
          <w:pgSz w:w="12240" w:h="15840"/>
          <w:pgMar w:top="1440" w:right="1440" w:bottom="1440" w:left="1440" w:header="720" w:footer="720" w:gutter="0"/>
          <w:cols w:space="720"/>
          <w:docGrid w:linePitch="360"/>
        </w:sectPr>
      </w:pPr>
      <w:r w:rsidRPr="00BA6E76">
        <w:rPr>
          <w:noProof/>
          <w:sz w:val="28"/>
        </w:rPr>
        <mc:AlternateContent>
          <mc:Choice Requires="wps">
            <w:drawing>
              <wp:anchor distT="0" distB="0" distL="114300" distR="114300" simplePos="0" relativeHeight="251671552" behindDoc="0" locked="0" layoutInCell="1" allowOverlap="1" wp14:anchorId="5E9D6B43" wp14:editId="5828D011">
                <wp:simplePos x="0" y="0"/>
                <wp:positionH relativeFrom="page">
                  <wp:align>right</wp:align>
                </wp:positionH>
                <wp:positionV relativeFrom="paragraph">
                  <wp:posOffset>1623495</wp:posOffset>
                </wp:positionV>
                <wp:extent cx="1271016" cy="1270000"/>
                <wp:effectExtent l="318" t="0" r="6032" b="6033"/>
                <wp:wrapNone/>
                <wp:docPr id="4" name="Right Triangle 7"/>
                <wp:cNvGraphicFramePr/>
                <a:graphic xmlns:a="http://schemas.openxmlformats.org/drawingml/2006/main">
                  <a:graphicData uri="http://schemas.microsoft.com/office/word/2010/wordprocessingShape">
                    <wps:wsp>
                      <wps:cNvSpPr/>
                      <wps:spPr>
                        <a:xfrm rot="16200000">
                          <a:off x="0" y="0"/>
                          <a:ext cx="1271016" cy="1270000"/>
                        </a:xfrm>
                        <a:prstGeom prst="rtTriangle">
                          <a:avLst/>
                        </a:prstGeom>
                        <a:solidFill>
                          <a:schemeClr val="tx2">
                            <a:lumMod val="60000"/>
                            <a:lumOff val="4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0F0AD0D9" id="_x0000_t6" coordsize="21600,21600" o:spt="6" path="m,l,21600r21600,xe">
                <v:stroke joinstyle="miter"/>
                <v:path gradientshapeok="t" o:connecttype="custom" o:connectlocs="0,0;0,10800;0,21600;10800,21600;21600,21600;10800,10800" textboxrect="1800,12600,12600,19800"/>
              </v:shapetype>
              <v:shape id="Right Triangle 7" o:spid="_x0000_s1026" type="#_x0000_t6" style="position:absolute;margin-left:48.9pt;margin-top:127.85pt;width:100.1pt;height:100pt;rotation:-90;z-index:2516715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" fillcolor="#548dd4 [1951]" stroked="f" strokeweight="2pt">
                <w10:wrap anchorx="page"/>
              </v:shape>
            </w:pict>
          </mc:Fallback>
        </mc:AlternateContent>
      </w:r>
      <w:r w:rsidR="005B4FEC" w:rsidRPr="00BA6E76">
        <w:rPr>
          <w:rFonts w:cs="Segoe UI"/>
          <w:noProof/>
          <w:sz w:val="24"/>
        </w:rPr>
        <w:drawing>
          <wp:anchor distT="0" distB="0" distL="114300" distR="114300" simplePos="0" relativeHeight="251665408" behindDoc="0" locked="0" layoutInCell="1" allowOverlap="1" wp14:anchorId="30C2F724" wp14:editId="428FE72F">
            <wp:simplePos x="0" y="0"/>
            <wp:positionH relativeFrom="margin">
              <wp:posOffset>409433</wp:posOffset>
            </wp:positionH>
            <wp:positionV relativeFrom="paragraph">
              <wp:posOffset>1238885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329" w:rsidRPr="00BA6E76">
        <w:rPr>
          <w:rFonts w:cs="Segoe UI"/>
          <w:noProof/>
          <w:sz w:val="24"/>
        </w:rPr>
        <mc:AlternateContent>
          <mc:Choice Requires="wps">
            <w:drawing>
              <wp:anchor distT="0" distB="0" distL="114300" distR="114300" simplePos="0" relativeHeight="251664384" behindDoc="0" locked="0" layoutInCell="1" allowOverlap="1" wp14:anchorId="25A4DE60" wp14:editId="40F3DCB8">
                <wp:simplePos x="0" y="0"/>
                <wp:positionH relativeFrom="margin">
                  <wp:align>left</wp:align>
                </wp:positionH>
                <wp:positionV relativeFrom="paragraph">
                  <wp:posOffset>1399531</wp:posOffset>
                </wp:positionV>
                <wp:extent cx="537273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1403985"/>
                        </a:xfrm>
                        <a:prstGeom prst="rect">
                          <a:avLst/>
                        </a:prstGeom>
                        <a:solidFill>
                          <a:srgbClr val="FFFFFF"/>
                        </a:solidFill>
                        <a:ln w="9525">
                          <a:noFill/>
                          <a:miter lim="800000"/>
                          <a:headEnd/>
                          <a:tailEnd/>
                        </a:ln>
                      </wps:spPr>
                      <wps:txbx>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4DE60" id="Text Box 2" o:spid="_x0000_s1030" type="#_x0000_t202" style="position:absolute;margin-left:0;margin-top:110.2pt;width:423.05pt;height:110.55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" stroked="f">
                <v:textbox style="mso-fit-shape-to-text:t">
                  <w:txbxContent>
                    <w:p w:rsidR="000B1151" w:rsidRPr="00B040AB" w:rsidRDefault="007D78C9" w:rsidP="00620329">
                      <w:pPr>
                        <w:jc w:val="right"/>
                        <w:rPr>
                          <w:rFonts w:ascii="Segoe UI Light" w:hAnsi="Segoe UI Light" w:cs="Segoe UI Light"/>
                          <w:b/>
                          <w:color w:val="0066FF"/>
                          <w:sz w:val="30"/>
                        </w:rPr>
                      </w:pPr>
                      <w:r>
                        <w:rPr>
                          <w:rFonts w:ascii="Segoe UI Light" w:hAnsi="Segoe UI Light" w:cs="Segoe UI Light"/>
                          <w:b/>
                          <w:color w:val="0066FF"/>
                          <w:sz w:val="30"/>
                        </w:rPr>
                        <w:t>Bộ môn CNPM</w:t>
                      </w:r>
                      <w:r w:rsidR="00620329" w:rsidRPr="00B040AB">
                        <w:rPr>
                          <w:rFonts w:ascii="Segoe UI Light" w:hAnsi="Segoe UI Light" w:cs="Segoe UI Light"/>
                          <w:b/>
                          <w:color w:val="0066FF"/>
                          <w:sz w:val="30"/>
                        </w:rPr>
                        <w:t xml:space="preserve"> | </w:t>
                      </w:r>
                      <w:r>
                        <w:rPr>
                          <w:rFonts w:ascii="Segoe UI Light" w:hAnsi="Segoe UI Light" w:cs="Segoe UI Light"/>
                          <w:b/>
                          <w:color w:val="0066FF"/>
                          <w:sz w:val="30"/>
                        </w:rPr>
                        <w:t>Khoa Công nghệ thông tin</w:t>
                      </w:r>
                    </w:p>
                  </w:txbxContent>
                </v:textbox>
                <w10:wrap anchorx="margin"/>
              </v:shape>
            </w:pict>
          </mc:Fallback>
        </mc:AlternateContent>
      </w:r>
    </w:p>
    <w:p w:rsidR="00C05253" w:rsidRPr="00BA6E76" w:rsidRDefault="00305CE4" w:rsidP="00A9186E">
      <w:pPr>
        <w:pStyle w:val="Heading1"/>
        <w:numPr>
          <w:ilvl w:val="0"/>
          <w:numId w:val="12"/>
        </w:numPr>
        <w:rPr>
          <w:sz w:val="40"/>
        </w:rPr>
      </w:pPr>
      <w:r w:rsidRPr="00BA6E76">
        <w:rPr>
          <w:sz w:val="40"/>
        </w:rPr>
        <w:lastRenderedPageBreak/>
        <w:br/>
      </w:r>
      <w:r w:rsidR="008D59B5" w:rsidRPr="00BA6E76">
        <w:rPr>
          <w:sz w:val="40"/>
        </w:rPr>
        <w:t>Cách thực hiện Chương trình</w:t>
      </w:r>
    </w:p>
    <w:p w:rsidR="00FC155E" w:rsidRPr="00BA6E76" w:rsidRDefault="00FC155E" w:rsidP="00C05253">
      <w:pPr>
        <w:rPr>
          <w:rFonts w:cs="Segoe UI"/>
          <w:sz w:val="24"/>
        </w:rPr>
      </w:pPr>
    </w:p>
    <w:p w:rsidR="007D0AAB" w:rsidRPr="00BA6E76" w:rsidRDefault="00A86857" w:rsidP="00214836">
      <w:pPr>
        <w:jc w:val="both"/>
        <w:rPr>
          <w:rFonts w:cs="Segoe UI"/>
          <w:sz w:val="28"/>
        </w:rPr>
      </w:pPr>
      <w:r w:rsidRPr="00BA6E76">
        <w:rPr>
          <w:rFonts w:cs="Segoe UI"/>
          <w:sz w:val="28"/>
        </w:rPr>
        <w:t>Chương trình Hearts Online viết bằng ngôn ngữ Java, sử dụng JavaFX để làm giao diện</w:t>
      </w:r>
      <w:r w:rsidR="00E64081" w:rsidRPr="00BA6E76">
        <w:rPr>
          <w:rFonts w:cs="Segoe UI"/>
          <w:sz w:val="28"/>
        </w:rPr>
        <w:t>, sử dụng các kỹ thuật network, multithread để điều khiển chương trình.</w:t>
      </w:r>
    </w:p>
    <w:p w:rsidR="00FD13D8" w:rsidRPr="00BA6E76" w:rsidRDefault="002F3EF0" w:rsidP="00214836">
      <w:pPr>
        <w:jc w:val="both"/>
        <w:rPr>
          <w:sz w:val="28"/>
          <w:szCs w:val="24"/>
        </w:rPr>
      </w:pPr>
      <w:r w:rsidRPr="00BA6E76">
        <w:rPr>
          <w:sz w:val="28"/>
          <w:szCs w:val="24"/>
        </w:rPr>
        <w:t>Để tạo Hearts Online cần các thành phần sau:</w:t>
      </w:r>
    </w:p>
    <w:p w:rsidR="00B21EAD" w:rsidRPr="00BA6E76" w:rsidRDefault="00184BA9" w:rsidP="00214836">
      <w:pPr>
        <w:pStyle w:val="ListParagraph"/>
        <w:numPr>
          <w:ilvl w:val="0"/>
          <w:numId w:val="16"/>
        </w:numPr>
        <w:jc w:val="both"/>
        <w:rPr>
          <w:sz w:val="28"/>
          <w:szCs w:val="24"/>
        </w:rPr>
      </w:pPr>
      <w:r w:rsidRPr="00BA6E76">
        <w:rPr>
          <w:b/>
          <w:color w:val="0070C0"/>
          <w:sz w:val="28"/>
          <w:szCs w:val="24"/>
        </w:rPr>
        <w:t>Giao diện</w:t>
      </w:r>
      <w:r w:rsidRPr="00BA6E76">
        <w:rPr>
          <w:sz w:val="28"/>
          <w:szCs w:val="24"/>
        </w:rPr>
        <w:t>: Sử dụng JavaFX để tạo giao diện</w:t>
      </w:r>
    </w:p>
    <w:p w:rsidR="00B21EAD" w:rsidRPr="00BA6E76" w:rsidRDefault="00E83706" w:rsidP="00214836">
      <w:pPr>
        <w:pStyle w:val="ListParagraph"/>
        <w:numPr>
          <w:ilvl w:val="1"/>
          <w:numId w:val="16"/>
        </w:numPr>
        <w:jc w:val="both"/>
        <w:rPr>
          <w:sz w:val="28"/>
          <w:szCs w:val="24"/>
        </w:rPr>
      </w:pPr>
      <w:r w:rsidRPr="00BA6E76">
        <w:rPr>
          <w:sz w:val="28"/>
          <w:szCs w:val="24"/>
        </w:rPr>
        <w:t>Các màn hình lưu dạng file .fxml trong thư mục resources/views</w:t>
      </w:r>
    </w:p>
    <w:p w:rsidR="0001607A" w:rsidRPr="00BA6E76" w:rsidRDefault="0001607A" w:rsidP="00214836">
      <w:pPr>
        <w:pStyle w:val="ListParagraph"/>
        <w:numPr>
          <w:ilvl w:val="1"/>
          <w:numId w:val="16"/>
        </w:numPr>
        <w:jc w:val="both"/>
        <w:rPr>
          <w:sz w:val="28"/>
          <w:szCs w:val="24"/>
        </w:rPr>
      </w:pPr>
      <w:r w:rsidRPr="00BA6E76">
        <w:rPr>
          <w:sz w:val="28"/>
          <w:szCs w:val="24"/>
        </w:rPr>
        <w:t>Để trang trí, chỉnh hiệu ứng cho view, dùng JavaFX CSS</w:t>
      </w:r>
      <w:r w:rsidR="009D3D1E" w:rsidRPr="00BA6E76">
        <w:rPr>
          <w:sz w:val="28"/>
          <w:szCs w:val="24"/>
        </w:rPr>
        <w:t>, lưu trong thư mục resources/styles</w:t>
      </w:r>
    </w:p>
    <w:p w:rsidR="008B6C3E" w:rsidRPr="00BA6E76" w:rsidRDefault="008B6C3E" w:rsidP="00214836">
      <w:pPr>
        <w:pStyle w:val="ListParagraph"/>
        <w:numPr>
          <w:ilvl w:val="1"/>
          <w:numId w:val="16"/>
        </w:numPr>
        <w:jc w:val="both"/>
        <w:rPr>
          <w:sz w:val="28"/>
          <w:szCs w:val="24"/>
        </w:rPr>
      </w:pPr>
      <w:r w:rsidRPr="00BA6E76">
        <w:rPr>
          <w:sz w:val="28"/>
          <w:szCs w:val="24"/>
        </w:rPr>
        <w:t>Hình ảnh lưu trong resources/images</w:t>
      </w:r>
    </w:p>
    <w:p w:rsidR="00D141CF" w:rsidRPr="00BA6E76" w:rsidRDefault="008B6C3E" w:rsidP="007E5AAA">
      <w:pPr>
        <w:pStyle w:val="ListParagraph"/>
        <w:numPr>
          <w:ilvl w:val="1"/>
          <w:numId w:val="16"/>
        </w:numPr>
        <w:jc w:val="both"/>
        <w:rPr>
          <w:sz w:val="28"/>
          <w:szCs w:val="24"/>
        </w:rPr>
      </w:pPr>
      <w:r w:rsidRPr="00BA6E76">
        <w:rPr>
          <w:sz w:val="28"/>
          <w:szCs w:val="24"/>
        </w:rPr>
        <w:t>Âm thanh lưu trong resources/sounds</w:t>
      </w:r>
    </w:p>
    <w:p w:rsidR="00455308" w:rsidRPr="00BA6E76" w:rsidRDefault="00455308" w:rsidP="00455308">
      <w:pPr>
        <w:pStyle w:val="ListParagraph"/>
        <w:ind w:left="1440"/>
        <w:jc w:val="both"/>
        <w:rPr>
          <w:sz w:val="28"/>
          <w:szCs w:val="24"/>
        </w:rPr>
      </w:pPr>
    </w:p>
    <w:p w:rsidR="004466C2" w:rsidRPr="00BA6E76" w:rsidRDefault="00FE2E7F" w:rsidP="00455308">
      <w:pPr>
        <w:pStyle w:val="ListParagraph"/>
        <w:numPr>
          <w:ilvl w:val="0"/>
          <w:numId w:val="16"/>
        </w:numPr>
        <w:spacing w:before="240"/>
        <w:ind w:left="714" w:hanging="357"/>
        <w:jc w:val="both"/>
        <w:rPr>
          <w:sz w:val="28"/>
          <w:szCs w:val="24"/>
        </w:rPr>
      </w:pPr>
      <w:r w:rsidRPr="00BA6E76">
        <w:rPr>
          <w:b/>
          <w:color w:val="0070C0"/>
          <w:sz w:val="28"/>
          <w:szCs w:val="24"/>
        </w:rPr>
        <w:t>Connector</w:t>
      </w:r>
      <w:r w:rsidR="00B21EAD" w:rsidRPr="00BA6E76">
        <w:rPr>
          <w:color w:val="0070C0"/>
          <w:sz w:val="28"/>
          <w:szCs w:val="24"/>
        </w:rPr>
        <w:t xml:space="preserve"> </w:t>
      </w:r>
      <w:r w:rsidR="00760F98" w:rsidRPr="00BA6E76">
        <w:rPr>
          <w:sz w:val="28"/>
          <w:szCs w:val="24"/>
        </w:rPr>
        <w:t>Đảm nhiệm vai trò kết nối, gửi nhận dữ liệu từ chủ phòng đến các người chơi và ngược lại.</w:t>
      </w:r>
    </w:p>
    <w:p w:rsidR="00AD5A50" w:rsidRPr="00BA6E76" w:rsidRDefault="00760F98" w:rsidP="00214836">
      <w:pPr>
        <w:pStyle w:val="ListParagraph"/>
        <w:numPr>
          <w:ilvl w:val="1"/>
          <w:numId w:val="16"/>
        </w:numPr>
        <w:jc w:val="both"/>
        <w:rPr>
          <w:color w:val="000000" w:themeColor="text1"/>
          <w:sz w:val="28"/>
          <w:szCs w:val="24"/>
        </w:rPr>
      </w:pPr>
      <w:r w:rsidRPr="00BA6E76">
        <w:rPr>
          <w:color w:val="000000" w:themeColor="text1"/>
          <w:sz w:val="28"/>
          <w:szCs w:val="24"/>
        </w:rPr>
        <w:t xml:space="preserve">Connector chứa 1 thread </w:t>
      </w:r>
      <w:r w:rsidR="007E5AAA" w:rsidRPr="00BA6E76">
        <w:rPr>
          <w:color w:val="000000" w:themeColor="text1"/>
          <w:sz w:val="28"/>
          <w:szCs w:val="24"/>
        </w:rPr>
        <w:t>Listener</w:t>
      </w:r>
      <w:r w:rsidR="00464D63" w:rsidRPr="00BA6E76">
        <w:rPr>
          <w:color w:val="000000" w:themeColor="text1"/>
          <w:sz w:val="28"/>
          <w:szCs w:val="24"/>
        </w:rPr>
        <w:t xml:space="preserve">, </w:t>
      </w:r>
      <w:r w:rsidR="00542E1F" w:rsidRPr="00BA6E76">
        <w:rPr>
          <w:color w:val="000000" w:themeColor="text1"/>
          <w:sz w:val="28"/>
          <w:szCs w:val="24"/>
        </w:rPr>
        <w:t xml:space="preserve">thread này </w:t>
      </w:r>
      <w:r w:rsidR="00464D63" w:rsidRPr="00BA6E76">
        <w:rPr>
          <w:color w:val="000000" w:themeColor="text1"/>
          <w:sz w:val="28"/>
          <w:szCs w:val="24"/>
        </w:rPr>
        <w:t>chỉ có chức năng lắng nghe, thiết lập kết nố</w:t>
      </w:r>
      <w:r w:rsidRPr="00BA6E76">
        <w:rPr>
          <w:color w:val="000000" w:themeColor="text1"/>
          <w:sz w:val="28"/>
          <w:szCs w:val="24"/>
        </w:rPr>
        <w:t xml:space="preserve">i, </w:t>
      </w:r>
      <w:r w:rsidR="00464D63" w:rsidRPr="00BA6E76">
        <w:rPr>
          <w:color w:val="000000" w:themeColor="text1"/>
          <w:sz w:val="28"/>
          <w:szCs w:val="24"/>
        </w:rPr>
        <w:t xml:space="preserve">tạo thread </w:t>
      </w:r>
      <w:r w:rsidRPr="00BA6E76">
        <w:rPr>
          <w:color w:val="000000" w:themeColor="text1"/>
          <w:sz w:val="28"/>
          <w:szCs w:val="24"/>
        </w:rPr>
        <w:t>chờ nhận dữ liệu</w:t>
      </w:r>
      <w:r w:rsidR="00464D63" w:rsidRPr="00BA6E76">
        <w:rPr>
          <w:color w:val="000000" w:themeColor="text1"/>
          <w:sz w:val="28"/>
          <w:szCs w:val="24"/>
        </w:rPr>
        <w:t xml:space="preserve"> </w:t>
      </w:r>
      <w:r w:rsidR="005321F2" w:rsidRPr="00BA6E76">
        <w:rPr>
          <w:color w:val="000000" w:themeColor="text1"/>
          <w:sz w:val="28"/>
          <w:szCs w:val="24"/>
        </w:rPr>
        <w:t>ứng với</w:t>
      </w:r>
      <w:r w:rsidR="00464D63" w:rsidRPr="00BA6E76">
        <w:rPr>
          <w:color w:val="000000" w:themeColor="text1"/>
          <w:sz w:val="28"/>
          <w:szCs w:val="24"/>
        </w:rPr>
        <w:t xml:space="preserve"> từng client. Sau đó lại lắng nghe kết nối tiếp. Công việc điều khiển trò chơi, input output với client đã có thread khác đảm nhiệm.</w:t>
      </w:r>
    </w:p>
    <w:p w:rsidR="0068669F" w:rsidRPr="00BA6E76" w:rsidRDefault="001C2E8D" w:rsidP="00214836">
      <w:pPr>
        <w:pStyle w:val="ListParagraph"/>
        <w:numPr>
          <w:ilvl w:val="1"/>
          <w:numId w:val="16"/>
        </w:numPr>
        <w:jc w:val="both"/>
        <w:rPr>
          <w:color w:val="000000" w:themeColor="text1"/>
          <w:sz w:val="28"/>
          <w:szCs w:val="24"/>
        </w:rPr>
      </w:pPr>
      <w:r w:rsidRPr="00BA6E76">
        <w:rPr>
          <w:color w:val="000000" w:themeColor="text1"/>
          <w:sz w:val="28"/>
          <w:szCs w:val="24"/>
        </w:rPr>
        <w:t xml:space="preserve">Công việc của connector hoàn toàn chỉ liên quan </w:t>
      </w:r>
      <w:r w:rsidR="003F1C14" w:rsidRPr="00BA6E76">
        <w:rPr>
          <w:color w:val="000000" w:themeColor="text1"/>
          <w:sz w:val="28"/>
          <w:szCs w:val="24"/>
        </w:rPr>
        <w:t xml:space="preserve">đến </w:t>
      </w:r>
      <w:r w:rsidRPr="00BA6E76">
        <w:rPr>
          <w:color w:val="000000" w:themeColor="text1"/>
          <w:sz w:val="28"/>
          <w:szCs w:val="24"/>
        </w:rPr>
        <w:t>kết nối nên Controller chính sẽ cần implement interface “ConnectionCallback” để khi connector bắt sự kiện gì (nhận được kết nối, mất kết nối, nhận được dữ liệu từ máy khác) sẽ gọi lại cho Controller chính xử lý</w:t>
      </w:r>
      <w:r w:rsidR="000D5D92" w:rsidRPr="00BA6E76">
        <w:rPr>
          <w:color w:val="000000" w:themeColor="text1"/>
          <w:sz w:val="28"/>
          <w:szCs w:val="24"/>
        </w:rPr>
        <w:t xml:space="preserve"> chứ không tự ý can thiệp vào</w:t>
      </w:r>
      <w:r w:rsidR="00232D8F" w:rsidRPr="00BA6E76">
        <w:rPr>
          <w:color w:val="000000" w:themeColor="text1"/>
          <w:sz w:val="28"/>
          <w:szCs w:val="24"/>
        </w:rPr>
        <w:t xml:space="preserve"> Game M</w:t>
      </w:r>
      <w:r w:rsidR="000D5D92" w:rsidRPr="00BA6E76">
        <w:rPr>
          <w:color w:val="000000" w:themeColor="text1"/>
          <w:sz w:val="28"/>
          <w:szCs w:val="24"/>
        </w:rPr>
        <w:t>odel.</w:t>
      </w:r>
    </w:p>
    <w:p w:rsidR="00E9748A" w:rsidRDefault="00E9748A" w:rsidP="00214836">
      <w:pPr>
        <w:pStyle w:val="ListParagraph"/>
        <w:numPr>
          <w:ilvl w:val="1"/>
          <w:numId w:val="16"/>
        </w:numPr>
        <w:jc w:val="both"/>
        <w:rPr>
          <w:color w:val="000000" w:themeColor="text1"/>
          <w:sz w:val="28"/>
          <w:szCs w:val="24"/>
        </w:rPr>
      </w:pPr>
      <w:r w:rsidRPr="00BA6E76">
        <w:rPr>
          <w:color w:val="000000" w:themeColor="text1"/>
          <w:sz w:val="28"/>
          <w:szCs w:val="24"/>
        </w:rPr>
        <w:lastRenderedPageBreak/>
        <w:t>Dữ liệu gửi nhận qua lại giữa các máy dưới dạng Message, mỗi một Message có 1 trường là MessageType và MessageContent. Khi gửi qua lại giữa các máy, Connector nhận được dữ liệu sẽ gọi lại cho Controller thông qua các hàm callback, Controller nhận được thông điệp sẽ dịch ý nghĩa rồi xử lý cho phù hợp.</w:t>
      </w:r>
    </w:p>
    <w:p w:rsidR="00A43B8A" w:rsidRPr="00BA6E76" w:rsidRDefault="00A43B8A" w:rsidP="00214836">
      <w:pPr>
        <w:pStyle w:val="ListParagraph"/>
        <w:numPr>
          <w:ilvl w:val="1"/>
          <w:numId w:val="16"/>
        </w:numPr>
        <w:jc w:val="both"/>
        <w:rPr>
          <w:color w:val="000000" w:themeColor="text1"/>
          <w:sz w:val="28"/>
          <w:szCs w:val="24"/>
        </w:rPr>
      </w:pPr>
      <w:r>
        <w:rPr>
          <w:color w:val="000000" w:themeColor="text1"/>
          <w:sz w:val="28"/>
          <w:szCs w:val="24"/>
        </w:rPr>
        <w:t>Server khi mở kết nối sẽ trả về IP và port tương ứng, người chơi cần kết nối vào phòng thì dùng chuỗi kết nối đó để kết nối.</w:t>
      </w:r>
    </w:p>
    <w:p w:rsidR="00374E7B" w:rsidRPr="00BA6E76" w:rsidRDefault="00374E7B" w:rsidP="00374E7B">
      <w:pPr>
        <w:pStyle w:val="ListParagraph"/>
        <w:ind w:left="1440"/>
        <w:jc w:val="both"/>
        <w:rPr>
          <w:color w:val="000000" w:themeColor="text1"/>
          <w:sz w:val="28"/>
          <w:szCs w:val="24"/>
        </w:rPr>
      </w:pPr>
    </w:p>
    <w:p w:rsidR="00374E7B" w:rsidRPr="00BA6E76" w:rsidRDefault="00374E7B" w:rsidP="00374E7B">
      <w:pPr>
        <w:pStyle w:val="ListParagraph"/>
        <w:numPr>
          <w:ilvl w:val="0"/>
          <w:numId w:val="16"/>
        </w:numPr>
        <w:spacing w:before="240"/>
        <w:ind w:left="714" w:hanging="357"/>
        <w:jc w:val="both"/>
        <w:rPr>
          <w:sz w:val="28"/>
          <w:szCs w:val="24"/>
        </w:rPr>
      </w:pPr>
      <w:r w:rsidRPr="00BA6E76">
        <w:rPr>
          <w:b/>
          <w:color w:val="0070C0"/>
          <w:sz w:val="28"/>
          <w:szCs w:val="24"/>
        </w:rPr>
        <w:t>Controller</w:t>
      </w:r>
      <w:r w:rsidRPr="00BA6E76">
        <w:rPr>
          <w:color w:val="0070C0"/>
          <w:sz w:val="28"/>
          <w:szCs w:val="24"/>
        </w:rPr>
        <w:t xml:space="preserve"> </w:t>
      </w:r>
      <w:r w:rsidR="003F1C14" w:rsidRPr="00BA6E76">
        <w:rPr>
          <w:sz w:val="28"/>
          <w:szCs w:val="24"/>
        </w:rPr>
        <w:t>Giữ vai trò trung tâm xử lý các sự kiện từ connector, từ người dùng khi tác động lên view, từ game Model khi dữ liệu thay đổi.</w:t>
      </w:r>
    </w:p>
    <w:p w:rsidR="000B0FC4" w:rsidRDefault="00A43B8A" w:rsidP="000B0FC4">
      <w:pPr>
        <w:pStyle w:val="ListParagraph"/>
        <w:numPr>
          <w:ilvl w:val="1"/>
          <w:numId w:val="16"/>
        </w:numPr>
        <w:jc w:val="both"/>
        <w:rPr>
          <w:color w:val="000000" w:themeColor="text1"/>
          <w:sz w:val="28"/>
          <w:szCs w:val="24"/>
        </w:rPr>
      </w:pPr>
      <w:r>
        <w:rPr>
          <w:color w:val="000000" w:themeColor="text1"/>
          <w:sz w:val="28"/>
          <w:szCs w:val="24"/>
        </w:rPr>
        <w:t>Vì là Trung tâm xử lý sự kiện nên Controller implement 2 interface là “connectionCallback” và “GameModelCallback” để tiếp nhận sự kiện từ connector và gameModel.</w:t>
      </w:r>
    </w:p>
    <w:p w:rsidR="00A43B8A" w:rsidRDefault="00A43B8A" w:rsidP="000B0FC4">
      <w:pPr>
        <w:pStyle w:val="ListParagraph"/>
        <w:numPr>
          <w:ilvl w:val="1"/>
          <w:numId w:val="16"/>
        </w:numPr>
        <w:jc w:val="both"/>
        <w:rPr>
          <w:color w:val="000000" w:themeColor="text1"/>
          <w:sz w:val="28"/>
          <w:szCs w:val="24"/>
        </w:rPr>
      </w:pPr>
      <w:r>
        <w:rPr>
          <w:color w:val="000000" w:themeColor="text1"/>
          <w:sz w:val="28"/>
          <w:szCs w:val="24"/>
        </w:rPr>
        <w:t>Vì là game theo kiểu vòng lặp nhưng chờ tương tác theo lượt nên mọi hành động tương tác lên view của người dùng phải được controller xử lý kỹ càng dựa vào Game State của GameModel, và mọi xử lý bên ngoài phải được đặt trong 1 thread khác để không làm block giao diện.</w:t>
      </w:r>
    </w:p>
    <w:p w:rsidR="00A43B8A" w:rsidRPr="00BA6E76" w:rsidRDefault="00A43B8A" w:rsidP="000B0FC4">
      <w:pPr>
        <w:pStyle w:val="ListParagraph"/>
        <w:numPr>
          <w:ilvl w:val="1"/>
          <w:numId w:val="16"/>
        </w:numPr>
        <w:jc w:val="both"/>
        <w:rPr>
          <w:color w:val="000000" w:themeColor="text1"/>
          <w:sz w:val="28"/>
          <w:szCs w:val="24"/>
        </w:rPr>
      </w:pPr>
      <w:r>
        <w:rPr>
          <w:color w:val="000000" w:themeColor="text1"/>
          <w:sz w:val="28"/>
          <w:szCs w:val="24"/>
        </w:rPr>
        <w:t xml:space="preserve">Đặc tính của chương trình là Chủ phòng nắm mọi thông tin về Game Model (bài của từng người, vị trí ngồi mỗi người,…) còn người chơi kết nối tới phòng chỉ nhận được đủ thông tin để chơi lượt người chơi đó thôi, nên khi mất kết nối với chủ phòng, thì game không </w:t>
      </w:r>
      <w:r w:rsidR="0046055C">
        <w:rPr>
          <w:color w:val="000000" w:themeColor="text1"/>
          <w:sz w:val="28"/>
          <w:szCs w:val="24"/>
        </w:rPr>
        <w:t>đủ thông tin để</w:t>
      </w:r>
      <w:r>
        <w:rPr>
          <w:color w:val="000000" w:themeColor="text1"/>
          <w:sz w:val="28"/>
          <w:szCs w:val="24"/>
        </w:rPr>
        <w:t xml:space="preserve"> tiếp tục được, nên Controller xử lý là thoát phòng, sau đó người chơi muốn chơi tiế</w:t>
      </w:r>
      <w:r w:rsidR="0046055C">
        <w:rPr>
          <w:color w:val="000000" w:themeColor="text1"/>
          <w:sz w:val="28"/>
          <w:szCs w:val="24"/>
        </w:rPr>
        <w:t>p thì bắt đầu trò chơi mới.</w:t>
      </w:r>
    </w:p>
    <w:p w:rsidR="003B47AF" w:rsidRPr="00BA6E76" w:rsidRDefault="003B47AF" w:rsidP="00214836">
      <w:pPr>
        <w:pStyle w:val="ListParagraph"/>
        <w:ind w:left="1440"/>
        <w:jc w:val="both"/>
        <w:rPr>
          <w:color w:val="000000" w:themeColor="text1"/>
          <w:sz w:val="28"/>
          <w:szCs w:val="24"/>
        </w:rPr>
      </w:pPr>
    </w:p>
    <w:p w:rsidR="00B21EAD" w:rsidRPr="00BA6E76" w:rsidRDefault="002A4078" w:rsidP="00214836">
      <w:pPr>
        <w:pStyle w:val="ListParagraph"/>
        <w:numPr>
          <w:ilvl w:val="0"/>
          <w:numId w:val="16"/>
        </w:numPr>
        <w:jc w:val="both"/>
        <w:rPr>
          <w:sz w:val="28"/>
          <w:szCs w:val="24"/>
        </w:rPr>
      </w:pPr>
      <w:r>
        <w:rPr>
          <w:b/>
          <w:color w:val="0070C0"/>
          <w:sz w:val="28"/>
          <w:szCs w:val="24"/>
        </w:rPr>
        <w:t>Game Model</w:t>
      </w:r>
      <w:r>
        <w:rPr>
          <w:color w:val="0070C0"/>
          <w:sz w:val="28"/>
          <w:szCs w:val="24"/>
        </w:rPr>
        <w:t xml:space="preserve"> </w:t>
      </w:r>
      <w:r>
        <w:rPr>
          <w:sz w:val="28"/>
          <w:szCs w:val="24"/>
        </w:rPr>
        <w:t>Là trung tâm dữ liệu của Game, các hoạt động can thiệp dữ liệu game cần thông qua lớp này</w:t>
      </w:r>
    </w:p>
    <w:p w:rsidR="00387CCE" w:rsidRDefault="00761EC2" w:rsidP="00761EC2">
      <w:pPr>
        <w:pStyle w:val="ListParagraph"/>
        <w:numPr>
          <w:ilvl w:val="1"/>
          <w:numId w:val="16"/>
        </w:numPr>
        <w:jc w:val="both"/>
        <w:rPr>
          <w:color w:val="000000" w:themeColor="text1"/>
          <w:sz w:val="28"/>
          <w:szCs w:val="24"/>
        </w:rPr>
      </w:pPr>
      <w:r>
        <w:rPr>
          <w:color w:val="000000" w:themeColor="text1"/>
          <w:sz w:val="28"/>
          <w:szCs w:val="24"/>
        </w:rPr>
        <w:lastRenderedPageBreak/>
        <w:t>Trái tim của lớp này là ở hàm next, khi được gọi, Game Model sẽ tính toán lượt đi của người chơi, kiểm tra nếu là lượt đi của Bot thì tự động chơi lượt kế tiếp, trong khi xử lý nếu có dữ liệu liên quan cần đưa lên view thì gọi hàm callback cho Controller xử lý.</w:t>
      </w:r>
    </w:p>
    <w:p w:rsidR="00BC3EB3" w:rsidRDefault="00BC3EB3" w:rsidP="00761EC2">
      <w:pPr>
        <w:pStyle w:val="ListParagraph"/>
        <w:numPr>
          <w:ilvl w:val="1"/>
          <w:numId w:val="16"/>
        </w:numPr>
        <w:jc w:val="both"/>
        <w:rPr>
          <w:color w:val="000000" w:themeColor="text1"/>
          <w:sz w:val="28"/>
          <w:szCs w:val="24"/>
        </w:rPr>
      </w:pPr>
      <w:r>
        <w:rPr>
          <w:color w:val="000000" w:themeColor="text1"/>
          <w:sz w:val="28"/>
          <w:szCs w:val="24"/>
        </w:rPr>
        <w:t>Đây là nơi để Controller hỏi khi có tác động của người dùng lên view. Chỉ khi đúng Game State, đúng lượt đi, đi quân bài hợp lý thì controller mới xử lý.</w:t>
      </w:r>
    </w:p>
    <w:p w:rsidR="00975D74" w:rsidRDefault="00975D74" w:rsidP="00975D74">
      <w:pPr>
        <w:pStyle w:val="ListParagraph"/>
        <w:ind w:left="1440"/>
        <w:jc w:val="both"/>
        <w:rPr>
          <w:color w:val="000000" w:themeColor="text1"/>
          <w:sz w:val="28"/>
          <w:szCs w:val="24"/>
        </w:rPr>
      </w:pPr>
    </w:p>
    <w:p w:rsidR="00BC3EB3" w:rsidRPr="00761EC2" w:rsidRDefault="00BC3EB3" w:rsidP="00BC3EB3">
      <w:pPr>
        <w:pStyle w:val="ListParagraph"/>
        <w:numPr>
          <w:ilvl w:val="0"/>
          <w:numId w:val="16"/>
        </w:numPr>
        <w:jc w:val="both"/>
        <w:rPr>
          <w:color w:val="000000" w:themeColor="text1"/>
          <w:sz w:val="28"/>
          <w:szCs w:val="24"/>
        </w:rPr>
      </w:pPr>
      <w:r>
        <w:rPr>
          <w:b/>
          <w:color w:val="0070C0"/>
          <w:sz w:val="28"/>
          <w:szCs w:val="24"/>
        </w:rPr>
        <w:t>Player</w:t>
      </w:r>
      <w:r>
        <w:rPr>
          <w:color w:val="0070C0"/>
          <w:sz w:val="28"/>
          <w:szCs w:val="24"/>
        </w:rPr>
        <w:t xml:space="preserve"> </w:t>
      </w:r>
      <w:r w:rsidR="00975D74">
        <w:rPr>
          <w:color w:val="000000" w:themeColor="text1"/>
          <w:sz w:val="28"/>
          <w:szCs w:val="24"/>
        </w:rPr>
        <w:t xml:space="preserve">là lớp đại diện cho mỗi người chơi, chứa thông tin </w:t>
      </w:r>
      <w:r w:rsidR="002E2FBA">
        <w:rPr>
          <w:color w:val="000000" w:themeColor="text1"/>
          <w:sz w:val="28"/>
          <w:szCs w:val="24"/>
        </w:rPr>
        <w:t xml:space="preserve">người chơi, </w:t>
      </w:r>
      <w:r w:rsidR="00975D74">
        <w:rPr>
          <w:color w:val="000000" w:themeColor="text1"/>
          <w:sz w:val="28"/>
          <w:szCs w:val="24"/>
        </w:rPr>
        <w:t>lá bài, vị trí ngồi, cũng là lớp sẽ thực hiện chức năng máy chơi.</w:t>
      </w:r>
    </w:p>
    <w:p w:rsidR="00F01D61" w:rsidRDefault="00F01D61" w:rsidP="00975D74">
      <w:pPr>
        <w:pStyle w:val="ListParagraph"/>
        <w:numPr>
          <w:ilvl w:val="1"/>
          <w:numId w:val="16"/>
        </w:numPr>
        <w:jc w:val="both"/>
        <w:rPr>
          <w:color w:val="000000" w:themeColor="text1"/>
          <w:sz w:val="28"/>
          <w:szCs w:val="24"/>
        </w:rPr>
      </w:pPr>
      <w:r>
        <w:rPr>
          <w:color w:val="000000" w:themeColor="text1"/>
          <w:sz w:val="28"/>
          <w:szCs w:val="24"/>
        </w:rPr>
        <w:t>Chế độ máy chơi thực hiện ở mức khá, tức khi máy chơi sẽ được quân bài được phép đi, đi tránh rủi ro bị hốt bài, và đi sao cho tối ưu về sau.</w:t>
      </w:r>
    </w:p>
    <w:p w:rsidR="00387CCE" w:rsidRPr="00975D74" w:rsidRDefault="00084228" w:rsidP="00975D74">
      <w:pPr>
        <w:pStyle w:val="ListParagraph"/>
        <w:numPr>
          <w:ilvl w:val="1"/>
          <w:numId w:val="16"/>
        </w:numPr>
        <w:jc w:val="both"/>
        <w:rPr>
          <w:color w:val="000000" w:themeColor="text1"/>
          <w:sz w:val="28"/>
          <w:szCs w:val="24"/>
        </w:rPr>
      </w:pPr>
      <w:r>
        <w:rPr>
          <w:color w:val="000000" w:themeColor="text1"/>
          <w:sz w:val="28"/>
          <w:szCs w:val="24"/>
        </w:rPr>
        <w:t>Bot c</w:t>
      </w:r>
      <w:r w:rsidR="00F01D61">
        <w:rPr>
          <w:color w:val="000000" w:themeColor="text1"/>
          <w:sz w:val="28"/>
          <w:szCs w:val="24"/>
        </w:rPr>
        <w:t>hưa thực hiện được ở mức tính toán đường để Shoot The Moon hay ngăn chặn người chơi khác Shoot The Moon.</w:t>
      </w:r>
    </w:p>
    <w:p w:rsidR="00387CCE" w:rsidRPr="00BA6E76" w:rsidRDefault="00387CCE" w:rsidP="00214836">
      <w:pPr>
        <w:jc w:val="both"/>
        <w:rPr>
          <w:sz w:val="28"/>
          <w:szCs w:val="24"/>
        </w:rPr>
      </w:pPr>
    </w:p>
    <w:p w:rsidR="00387CCE" w:rsidRPr="00BA6E76" w:rsidRDefault="00387CCE" w:rsidP="00214836">
      <w:pPr>
        <w:jc w:val="both"/>
        <w:rPr>
          <w:sz w:val="28"/>
          <w:szCs w:val="24"/>
        </w:rPr>
        <w:sectPr w:rsidR="00387CCE" w:rsidRPr="00BA6E76" w:rsidSect="00BA6E76">
          <w:headerReference w:type="default" r:id="rId10"/>
          <w:footerReference w:type="default" r:id="rId11"/>
          <w:pgSz w:w="12240" w:h="15840"/>
          <w:pgMar w:top="1080" w:right="1325" w:bottom="1080" w:left="1276" w:header="720" w:footer="720" w:gutter="0"/>
          <w:cols w:space="720"/>
          <w:docGrid w:linePitch="360"/>
        </w:sectPr>
      </w:pPr>
    </w:p>
    <w:p w:rsidR="005B37AA" w:rsidRPr="00BA6E76" w:rsidRDefault="005B37AA" w:rsidP="00214836">
      <w:pPr>
        <w:pStyle w:val="Heading1"/>
        <w:numPr>
          <w:ilvl w:val="0"/>
          <w:numId w:val="12"/>
        </w:numPr>
        <w:jc w:val="both"/>
        <w:rPr>
          <w:sz w:val="40"/>
        </w:rPr>
      </w:pPr>
      <w:r w:rsidRPr="00BA6E76">
        <w:rPr>
          <w:sz w:val="40"/>
        </w:rPr>
        <w:lastRenderedPageBreak/>
        <w:br/>
      </w:r>
      <w:r w:rsidR="00B75BB5" w:rsidRPr="00BA6E76">
        <w:rPr>
          <w:sz w:val="40"/>
        </w:rPr>
        <w:t>Các Chức năng đạt được và Hướng dẫn sử dụng</w:t>
      </w:r>
    </w:p>
    <w:p w:rsidR="00CC1F24" w:rsidRPr="00BA6E76" w:rsidRDefault="00CC1F24" w:rsidP="00214836">
      <w:pPr>
        <w:jc w:val="both"/>
        <w:rPr>
          <w:rFonts w:cs="Segoe UI"/>
          <w:b/>
          <w:sz w:val="28"/>
        </w:rPr>
      </w:pPr>
    </w:p>
    <w:p w:rsidR="00DC1B7D" w:rsidRDefault="00041DEB" w:rsidP="00214836">
      <w:pPr>
        <w:jc w:val="both"/>
        <w:rPr>
          <w:rFonts w:cs="Segoe UI"/>
          <w:sz w:val="28"/>
        </w:rPr>
      </w:pPr>
      <w:r w:rsidRPr="00BA6E76">
        <w:rPr>
          <w:rFonts w:cs="Segoe UI"/>
          <w:sz w:val="28"/>
        </w:rPr>
        <w:t>1.</w:t>
      </w:r>
      <w:r w:rsidR="00DC1B7D" w:rsidRPr="00BA6E76">
        <w:rPr>
          <w:rFonts w:cs="Segoe UI"/>
          <w:sz w:val="28"/>
        </w:rPr>
        <w:t xml:space="preserve"> </w:t>
      </w:r>
      <w:r w:rsidR="00285D36" w:rsidRPr="00BA6E76">
        <w:rPr>
          <w:rFonts w:cs="Segoe UI"/>
          <w:sz w:val="28"/>
        </w:rPr>
        <w:t>Các chức năng đạt được:</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Hỗ trợ tối đa 4 người chơi qua mạng.</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Có chức năng máy chơi.</w:t>
      </w:r>
    </w:p>
    <w:p w:rsidR="006055D6" w:rsidRPr="00FF13A1" w:rsidRDefault="006055D6" w:rsidP="00FF13A1">
      <w:pPr>
        <w:pStyle w:val="ListParagraph"/>
        <w:numPr>
          <w:ilvl w:val="0"/>
          <w:numId w:val="16"/>
        </w:numPr>
        <w:jc w:val="both"/>
        <w:rPr>
          <w:color w:val="000000" w:themeColor="text1"/>
          <w:sz w:val="28"/>
          <w:szCs w:val="24"/>
        </w:rPr>
      </w:pPr>
      <w:r w:rsidRPr="00FF13A1">
        <w:rPr>
          <w:color w:val="000000" w:themeColor="text1"/>
          <w:sz w:val="28"/>
          <w:szCs w:val="24"/>
        </w:rPr>
        <w:t>Giao diện đồ họa.</w:t>
      </w:r>
    </w:p>
    <w:p w:rsidR="00285D36" w:rsidRPr="00BA6E76" w:rsidRDefault="00285D36" w:rsidP="00214836">
      <w:pPr>
        <w:jc w:val="both"/>
        <w:rPr>
          <w:rFonts w:cs="Segoe UI"/>
          <w:sz w:val="28"/>
        </w:rPr>
      </w:pPr>
    </w:p>
    <w:p w:rsidR="00CC1F24" w:rsidRDefault="00041DEB" w:rsidP="00214836">
      <w:pPr>
        <w:jc w:val="both"/>
        <w:rPr>
          <w:rFonts w:cs="Segoe UI"/>
          <w:sz w:val="28"/>
        </w:rPr>
      </w:pPr>
      <w:r w:rsidRPr="00BA6E76">
        <w:rPr>
          <w:rFonts w:cs="Segoe UI"/>
          <w:sz w:val="28"/>
        </w:rPr>
        <w:t>2.</w:t>
      </w:r>
      <w:r w:rsidR="003A08DD" w:rsidRPr="00BA6E76">
        <w:rPr>
          <w:rFonts w:cs="Segoe UI"/>
          <w:sz w:val="28"/>
        </w:rPr>
        <w:t xml:space="preserve"> </w:t>
      </w:r>
      <w:r w:rsidR="00E50285" w:rsidRPr="00BA6E76">
        <w:rPr>
          <w:rFonts w:cs="Segoe UI"/>
          <w:sz w:val="28"/>
        </w:rPr>
        <w:t>Hướng dẫn sử dụng:</w:t>
      </w:r>
    </w:p>
    <w:p w:rsidR="006D00BC" w:rsidRDefault="006D00BC" w:rsidP="006D00BC">
      <w:pPr>
        <w:ind w:firstLine="426"/>
        <w:jc w:val="both"/>
        <w:rPr>
          <w:rFonts w:cs="Segoe UI"/>
          <w:sz w:val="28"/>
        </w:rPr>
      </w:pPr>
      <w:r>
        <w:rPr>
          <w:rFonts w:cs="Segoe UI"/>
          <w:sz w:val="28"/>
        </w:rPr>
        <w:t xml:space="preserve">Để tiện theo dõi, mời thầy xem demo: </w:t>
      </w:r>
    </w:p>
    <w:p w:rsidR="00812F04" w:rsidRPr="00BA6E76" w:rsidRDefault="00812F04" w:rsidP="006D00BC">
      <w:pPr>
        <w:ind w:firstLine="426"/>
        <w:jc w:val="both"/>
        <w:rPr>
          <w:rFonts w:cs="Segoe UI"/>
          <w:sz w:val="28"/>
        </w:rPr>
      </w:pPr>
      <w:r>
        <w:rPr>
          <w:rFonts w:cs="Segoe UI"/>
          <w:sz w:val="28"/>
        </w:rPr>
        <w:t>Tóm tắt:</w:t>
      </w:r>
    </w:p>
    <w:p w:rsidR="00F20EEB" w:rsidRDefault="00764A01" w:rsidP="00764A01">
      <w:pPr>
        <w:pStyle w:val="ListParagraph"/>
        <w:numPr>
          <w:ilvl w:val="0"/>
          <w:numId w:val="16"/>
        </w:numPr>
        <w:jc w:val="both"/>
        <w:rPr>
          <w:color w:val="000000" w:themeColor="text1"/>
          <w:sz w:val="28"/>
          <w:szCs w:val="24"/>
        </w:rPr>
      </w:pPr>
      <w:r>
        <w:rPr>
          <w:color w:val="000000" w:themeColor="text1"/>
          <w:sz w:val="28"/>
          <w:szCs w:val="24"/>
        </w:rPr>
        <w:t>Mặc định ta sẽ chơi với 3 Bot, nếu có người chơi nào kết nối vào thì sẽ lần lượt thay thế vị trí các Bot. Khi bắt đầu vào trò chơi thì kết nối bị đóng lại và không ai kết nối vào phòng thêm được nữa.</w:t>
      </w:r>
    </w:p>
    <w:p w:rsidR="00764A01" w:rsidRDefault="00764A01" w:rsidP="00764A01">
      <w:pPr>
        <w:pStyle w:val="ListParagraph"/>
        <w:numPr>
          <w:ilvl w:val="0"/>
          <w:numId w:val="16"/>
        </w:numPr>
        <w:jc w:val="both"/>
        <w:rPr>
          <w:color w:val="000000" w:themeColor="text1"/>
          <w:sz w:val="28"/>
          <w:szCs w:val="24"/>
        </w:rPr>
      </w:pPr>
      <w:r>
        <w:rPr>
          <w:color w:val="000000" w:themeColor="text1"/>
          <w:sz w:val="28"/>
          <w:szCs w:val="24"/>
        </w:rPr>
        <w:t>Chủ phòng bấm nút Mở Sòng để lắng nghe kết nối. sau đó gửi chuỗi kết nối cho bạn mình để kết nối vào phòng.</w:t>
      </w:r>
    </w:p>
    <w:p w:rsidR="00812F04" w:rsidRPr="00764A01" w:rsidRDefault="00812F04" w:rsidP="00764A01">
      <w:pPr>
        <w:pStyle w:val="ListParagraph"/>
        <w:numPr>
          <w:ilvl w:val="0"/>
          <w:numId w:val="16"/>
        </w:numPr>
        <w:jc w:val="both"/>
        <w:rPr>
          <w:color w:val="000000" w:themeColor="text1"/>
          <w:sz w:val="28"/>
          <w:szCs w:val="24"/>
        </w:rPr>
      </w:pPr>
      <w:r>
        <w:rPr>
          <w:color w:val="000000" w:themeColor="text1"/>
          <w:sz w:val="28"/>
          <w:szCs w:val="24"/>
        </w:rPr>
        <w:t>Nhấn nút chơi ngay để bắt đầu, sau đó luật chơi như 1 game heart thông thường.</w:t>
      </w:r>
    </w:p>
    <w:p w:rsidR="00F20EEB" w:rsidRPr="00BA6E76" w:rsidRDefault="00F20EEB">
      <w:pPr>
        <w:rPr>
          <w:rFonts w:cs="Segoe UI"/>
          <w:sz w:val="28"/>
        </w:rPr>
      </w:pPr>
      <w:r w:rsidRPr="00BA6E76">
        <w:rPr>
          <w:rFonts w:cs="Segoe UI"/>
          <w:sz w:val="28"/>
        </w:rPr>
        <w:br w:type="page"/>
      </w:r>
    </w:p>
    <w:p w:rsidR="00F20EEB" w:rsidRPr="00BA6E76" w:rsidRDefault="00F20EEB" w:rsidP="00F20EEB">
      <w:pPr>
        <w:pStyle w:val="Heading1"/>
        <w:numPr>
          <w:ilvl w:val="0"/>
          <w:numId w:val="12"/>
        </w:numPr>
        <w:rPr>
          <w:sz w:val="40"/>
        </w:rPr>
      </w:pPr>
      <w:r w:rsidRPr="00BA6E76">
        <w:rPr>
          <w:sz w:val="40"/>
        </w:rPr>
        <w:lastRenderedPageBreak/>
        <w:br/>
        <w:t>Phân chia Công việc</w:t>
      </w:r>
    </w:p>
    <w:p w:rsidR="00A65328" w:rsidRDefault="00A65328" w:rsidP="00A65328">
      <w:pPr>
        <w:pStyle w:val="ListParagraph"/>
        <w:numPr>
          <w:ilvl w:val="0"/>
          <w:numId w:val="16"/>
        </w:numPr>
        <w:jc w:val="both"/>
        <w:rPr>
          <w:color w:val="000000" w:themeColor="text1"/>
          <w:sz w:val="28"/>
          <w:szCs w:val="24"/>
        </w:rPr>
      </w:pPr>
      <w:r>
        <w:rPr>
          <w:color w:val="000000" w:themeColor="text1"/>
          <w:sz w:val="28"/>
          <w:szCs w:val="24"/>
        </w:rPr>
        <w:t>1412204 Nguyễn Công Tuấn Huy: Game Model, Player</w:t>
      </w:r>
    </w:p>
    <w:p w:rsidR="00A65328" w:rsidRDefault="00A65328" w:rsidP="00A65328">
      <w:pPr>
        <w:pStyle w:val="ListParagraph"/>
        <w:numPr>
          <w:ilvl w:val="0"/>
          <w:numId w:val="16"/>
        </w:numPr>
        <w:jc w:val="both"/>
        <w:rPr>
          <w:color w:val="000000" w:themeColor="text1"/>
          <w:sz w:val="28"/>
          <w:szCs w:val="24"/>
        </w:rPr>
      </w:pPr>
      <w:r>
        <w:rPr>
          <w:color w:val="000000" w:themeColor="text1"/>
          <w:sz w:val="28"/>
          <w:szCs w:val="24"/>
        </w:rPr>
        <w:t>1412207 Nguyễn Thanh Huy: Connector</w:t>
      </w:r>
      <w:r w:rsidR="00846A32">
        <w:rPr>
          <w:color w:val="000000" w:themeColor="text1"/>
          <w:sz w:val="28"/>
          <w:szCs w:val="24"/>
        </w:rPr>
        <w:t>, Message</w:t>
      </w:r>
      <w:bookmarkStart w:id="0" w:name="_GoBack"/>
      <w:bookmarkEnd w:id="0"/>
    </w:p>
    <w:p w:rsidR="00A65328" w:rsidRPr="00764A01" w:rsidRDefault="00A65328" w:rsidP="00A65328">
      <w:pPr>
        <w:pStyle w:val="ListParagraph"/>
        <w:numPr>
          <w:ilvl w:val="0"/>
          <w:numId w:val="16"/>
        </w:numPr>
        <w:jc w:val="both"/>
        <w:rPr>
          <w:color w:val="000000" w:themeColor="text1"/>
          <w:sz w:val="28"/>
          <w:szCs w:val="24"/>
        </w:rPr>
      </w:pPr>
      <w:r>
        <w:rPr>
          <w:color w:val="000000" w:themeColor="text1"/>
          <w:sz w:val="28"/>
          <w:szCs w:val="24"/>
        </w:rPr>
        <w:t>1412243 Trương Duy Khánh: Giao diện, Controller.</w:t>
      </w:r>
    </w:p>
    <w:p w:rsidR="00390CFC" w:rsidRPr="00BA6E76" w:rsidRDefault="00390CFC" w:rsidP="00214836">
      <w:pPr>
        <w:jc w:val="both"/>
        <w:rPr>
          <w:rFonts w:cs="Segoe UI"/>
          <w:sz w:val="28"/>
        </w:rPr>
      </w:pPr>
    </w:p>
    <w:p w:rsidR="00390CFC" w:rsidRPr="00BA6E76" w:rsidRDefault="00390CFC" w:rsidP="00214836">
      <w:pPr>
        <w:jc w:val="center"/>
        <w:rPr>
          <w:rFonts w:cs="Segoe UI"/>
          <w:b/>
          <w:sz w:val="28"/>
        </w:rPr>
      </w:pPr>
      <w:r w:rsidRPr="00BA6E76">
        <w:rPr>
          <w:rFonts w:cs="Segoe UI"/>
          <w:b/>
          <w:sz w:val="28"/>
        </w:rPr>
        <w:t xml:space="preserve">-- </w:t>
      </w:r>
      <w:r w:rsidR="00FD0E17" w:rsidRPr="00BA6E76">
        <w:rPr>
          <w:rFonts w:cs="Segoe UI"/>
          <w:b/>
          <w:sz w:val="28"/>
        </w:rPr>
        <w:t>HẾT</w:t>
      </w:r>
      <w:r w:rsidRPr="00BA6E76">
        <w:rPr>
          <w:rFonts w:cs="Segoe UI"/>
          <w:b/>
          <w:sz w:val="28"/>
        </w:rPr>
        <w:t xml:space="preserve"> --</w:t>
      </w:r>
    </w:p>
    <w:sectPr w:rsidR="00390CFC" w:rsidRPr="00BA6E76"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9AC" w:rsidRDefault="007019AC" w:rsidP="00A54510">
      <w:pPr>
        <w:spacing w:before="0" w:after="0" w:line="240" w:lineRule="auto"/>
      </w:pPr>
      <w:r>
        <w:separator/>
      </w:r>
    </w:p>
  </w:endnote>
  <w:endnote w:type="continuationSeparator" w:id="0">
    <w:p w:rsidR="007019AC" w:rsidRDefault="007019AC"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347"/>
      <w:gridCol w:w="1292"/>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0B1151" w:rsidP="001D4469">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46A32" w:rsidRPr="00846A32">
            <w:rPr>
              <w:b/>
              <w:noProof/>
              <w:color w:val="FFFFFF" w:themeColor="background1"/>
              <w:sz w:val="24"/>
            </w:rPr>
            <w:t>5</w:t>
          </w:r>
          <w:r w:rsidRPr="009922DD">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9AC" w:rsidRDefault="007019AC" w:rsidP="00A54510">
      <w:pPr>
        <w:spacing w:before="0" w:after="0" w:line="240" w:lineRule="auto"/>
      </w:pPr>
      <w:r>
        <w:separator/>
      </w:r>
    </w:p>
  </w:footnote>
  <w:footnote w:type="continuationSeparator" w:id="0">
    <w:p w:rsidR="007019AC" w:rsidRDefault="007019AC"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92"/>
      <w:gridCol w:w="4147"/>
    </w:tblGrid>
    <w:tr w:rsidR="000B1151" w:rsidTr="00DC7D03">
      <w:trPr>
        <w:trHeight w:val="198"/>
      </w:trPr>
      <w:tc>
        <w:tcPr>
          <w:tcW w:w="2849" w:type="pct"/>
          <w:shd w:val="clear" w:color="auto" w:fill="0070C0"/>
        </w:tcPr>
        <w:p w:rsidR="000B1151" w:rsidRPr="00DC7D03" w:rsidRDefault="00F22DCF" w:rsidP="008D59B5">
          <w:pPr>
            <w:pStyle w:val="Header"/>
            <w:spacing w:before="0"/>
            <w:jc w:val="center"/>
            <w:rPr>
              <w:rFonts w:cs="Segoe UI"/>
              <w:b/>
              <w:color w:val="FFFFFF" w:themeColor="background1"/>
              <w:sz w:val="24"/>
            </w:rPr>
          </w:pPr>
          <w:r>
            <w:rPr>
              <w:rFonts w:cs="Segoe UI"/>
              <w:b/>
              <w:color w:val="FFFFFF" w:themeColor="background1"/>
              <w:sz w:val="24"/>
            </w:rPr>
            <w:t xml:space="preserve">Lập trình </w:t>
          </w:r>
          <w:r w:rsidR="008D59B5">
            <w:rPr>
              <w:rFonts w:cs="Segoe UI"/>
              <w:b/>
              <w:color w:val="FFFFFF" w:themeColor="background1"/>
              <w:sz w:val="24"/>
            </w:rPr>
            <w:t>Ứng dụng Java</w:t>
          </w:r>
        </w:p>
      </w:tc>
      <w:tc>
        <w:tcPr>
          <w:tcW w:w="2151" w:type="pct"/>
        </w:tcPr>
        <w:p w:rsidR="000B1151" w:rsidRPr="00BF48DA" w:rsidRDefault="008D59B5" w:rsidP="009922DD">
          <w:pPr>
            <w:pStyle w:val="Header"/>
            <w:spacing w:before="0"/>
            <w:jc w:val="right"/>
            <w:rPr>
              <w:rFonts w:cs="Segoe UI"/>
              <w:color w:val="000000" w:themeColor="text1"/>
              <w:sz w:val="24"/>
            </w:rPr>
          </w:pPr>
          <w:r>
            <w:rPr>
              <w:rFonts w:cs="Segoe UI"/>
              <w:color w:val="000000" w:themeColor="text1"/>
              <w:sz w:val="24"/>
            </w:rPr>
            <w:t>Đồ án cuối kỳ</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7C5D"/>
    <w:multiLevelType w:val="hybridMultilevel"/>
    <w:tmpl w:val="467C92EA"/>
    <w:lvl w:ilvl="0" w:tplc="746E372E">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069AA"/>
    <w:multiLevelType w:val="hybridMultilevel"/>
    <w:tmpl w:val="D1FA01D2"/>
    <w:lvl w:ilvl="0" w:tplc="BCCA0B2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4"/>
  </w:num>
  <w:num w:numId="5">
    <w:abstractNumId w:val="12"/>
  </w:num>
  <w:num w:numId="6">
    <w:abstractNumId w:val="3"/>
  </w:num>
  <w:num w:numId="7">
    <w:abstractNumId w:val="7"/>
  </w:num>
  <w:num w:numId="8">
    <w:abstractNumId w:val="2"/>
  </w:num>
  <w:num w:numId="9">
    <w:abstractNumId w:val="13"/>
  </w:num>
  <w:num w:numId="10">
    <w:abstractNumId w:val="10"/>
  </w:num>
  <w:num w:numId="11">
    <w:abstractNumId w:val="15"/>
  </w:num>
  <w:num w:numId="12">
    <w:abstractNumId w:val="11"/>
  </w:num>
  <w:num w:numId="13">
    <w:abstractNumId w:val="14"/>
  </w:num>
  <w:num w:numId="14">
    <w:abstractNumId w:val="6"/>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9E8"/>
    <w:rsid w:val="0000425C"/>
    <w:rsid w:val="000077DE"/>
    <w:rsid w:val="00011CEB"/>
    <w:rsid w:val="0001496E"/>
    <w:rsid w:val="0001607A"/>
    <w:rsid w:val="00025192"/>
    <w:rsid w:val="00030E00"/>
    <w:rsid w:val="00033042"/>
    <w:rsid w:val="0003374A"/>
    <w:rsid w:val="00034972"/>
    <w:rsid w:val="00041DEB"/>
    <w:rsid w:val="000464EB"/>
    <w:rsid w:val="00052CB1"/>
    <w:rsid w:val="00053EC2"/>
    <w:rsid w:val="0005536C"/>
    <w:rsid w:val="00055A25"/>
    <w:rsid w:val="00057E0F"/>
    <w:rsid w:val="00062FC4"/>
    <w:rsid w:val="000708E7"/>
    <w:rsid w:val="00074F00"/>
    <w:rsid w:val="00084228"/>
    <w:rsid w:val="000871C7"/>
    <w:rsid w:val="00090C0E"/>
    <w:rsid w:val="000924B7"/>
    <w:rsid w:val="000963CC"/>
    <w:rsid w:val="00097A37"/>
    <w:rsid w:val="000A28DD"/>
    <w:rsid w:val="000A45C7"/>
    <w:rsid w:val="000A6213"/>
    <w:rsid w:val="000A7B5C"/>
    <w:rsid w:val="000B0FC4"/>
    <w:rsid w:val="000B1151"/>
    <w:rsid w:val="000B5AB7"/>
    <w:rsid w:val="000C2075"/>
    <w:rsid w:val="000C46D0"/>
    <w:rsid w:val="000C4B24"/>
    <w:rsid w:val="000C5126"/>
    <w:rsid w:val="000D0696"/>
    <w:rsid w:val="000D0723"/>
    <w:rsid w:val="000D16BE"/>
    <w:rsid w:val="000D2713"/>
    <w:rsid w:val="000D5D92"/>
    <w:rsid w:val="000D5E1F"/>
    <w:rsid w:val="000E4B63"/>
    <w:rsid w:val="000E4EF1"/>
    <w:rsid w:val="000E5CFD"/>
    <w:rsid w:val="000E6DC5"/>
    <w:rsid w:val="000F320D"/>
    <w:rsid w:val="000F6F6F"/>
    <w:rsid w:val="001012CD"/>
    <w:rsid w:val="001015D9"/>
    <w:rsid w:val="0010279B"/>
    <w:rsid w:val="00103132"/>
    <w:rsid w:val="00103373"/>
    <w:rsid w:val="001044D4"/>
    <w:rsid w:val="0010476E"/>
    <w:rsid w:val="001152BB"/>
    <w:rsid w:val="001212F3"/>
    <w:rsid w:val="00121F78"/>
    <w:rsid w:val="0012211D"/>
    <w:rsid w:val="001256D4"/>
    <w:rsid w:val="001259B5"/>
    <w:rsid w:val="00126737"/>
    <w:rsid w:val="00131292"/>
    <w:rsid w:val="00135F28"/>
    <w:rsid w:val="00136405"/>
    <w:rsid w:val="00136495"/>
    <w:rsid w:val="00141A41"/>
    <w:rsid w:val="00141FBB"/>
    <w:rsid w:val="00142D72"/>
    <w:rsid w:val="00150452"/>
    <w:rsid w:val="0015363B"/>
    <w:rsid w:val="00153FFC"/>
    <w:rsid w:val="00154908"/>
    <w:rsid w:val="00154A57"/>
    <w:rsid w:val="001567F2"/>
    <w:rsid w:val="001644DA"/>
    <w:rsid w:val="00171843"/>
    <w:rsid w:val="001750D4"/>
    <w:rsid w:val="001817FF"/>
    <w:rsid w:val="00184BA9"/>
    <w:rsid w:val="001852A3"/>
    <w:rsid w:val="001852F9"/>
    <w:rsid w:val="0018624A"/>
    <w:rsid w:val="00186B7E"/>
    <w:rsid w:val="00187861"/>
    <w:rsid w:val="00194872"/>
    <w:rsid w:val="001A1C88"/>
    <w:rsid w:val="001A2158"/>
    <w:rsid w:val="001A4F01"/>
    <w:rsid w:val="001A5A7A"/>
    <w:rsid w:val="001B281B"/>
    <w:rsid w:val="001C2E8D"/>
    <w:rsid w:val="001C3175"/>
    <w:rsid w:val="001C51D8"/>
    <w:rsid w:val="001C5D57"/>
    <w:rsid w:val="001D0180"/>
    <w:rsid w:val="001D19A5"/>
    <w:rsid w:val="001D4469"/>
    <w:rsid w:val="001D75D4"/>
    <w:rsid w:val="001E0163"/>
    <w:rsid w:val="001E08DF"/>
    <w:rsid w:val="001F27BB"/>
    <w:rsid w:val="00200476"/>
    <w:rsid w:val="002015EA"/>
    <w:rsid w:val="002041C4"/>
    <w:rsid w:val="00205704"/>
    <w:rsid w:val="00205BEB"/>
    <w:rsid w:val="00211A03"/>
    <w:rsid w:val="0021273B"/>
    <w:rsid w:val="00212816"/>
    <w:rsid w:val="0021298D"/>
    <w:rsid w:val="00214836"/>
    <w:rsid w:val="00214D38"/>
    <w:rsid w:val="00216ABF"/>
    <w:rsid w:val="002248AE"/>
    <w:rsid w:val="002301B3"/>
    <w:rsid w:val="00231F61"/>
    <w:rsid w:val="00232D8F"/>
    <w:rsid w:val="00250EA3"/>
    <w:rsid w:val="00251716"/>
    <w:rsid w:val="00253050"/>
    <w:rsid w:val="00254B16"/>
    <w:rsid w:val="0026143F"/>
    <w:rsid w:val="0026242F"/>
    <w:rsid w:val="002625C8"/>
    <w:rsid w:val="00265E42"/>
    <w:rsid w:val="00266C3D"/>
    <w:rsid w:val="00275CAA"/>
    <w:rsid w:val="00275D69"/>
    <w:rsid w:val="0028096E"/>
    <w:rsid w:val="00280FB4"/>
    <w:rsid w:val="002810CE"/>
    <w:rsid w:val="00285D36"/>
    <w:rsid w:val="00286FDA"/>
    <w:rsid w:val="0028783D"/>
    <w:rsid w:val="002905D5"/>
    <w:rsid w:val="00290E53"/>
    <w:rsid w:val="002942AC"/>
    <w:rsid w:val="0029595C"/>
    <w:rsid w:val="002A184E"/>
    <w:rsid w:val="002A2A44"/>
    <w:rsid w:val="002A4078"/>
    <w:rsid w:val="002A7046"/>
    <w:rsid w:val="002B03F3"/>
    <w:rsid w:val="002B0949"/>
    <w:rsid w:val="002B3894"/>
    <w:rsid w:val="002B5500"/>
    <w:rsid w:val="002B779A"/>
    <w:rsid w:val="002C07B1"/>
    <w:rsid w:val="002C3774"/>
    <w:rsid w:val="002D393B"/>
    <w:rsid w:val="002D44BE"/>
    <w:rsid w:val="002E09A1"/>
    <w:rsid w:val="002E2FBA"/>
    <w:rsid w:val="002E6E9F"/>
    <w:rsid w:val="002F1644"/>
    <w:rsid w:val="002F3EF0"/>
    <w:rsid w:val="002F439B"/>
    <w:rsid w:val="002F687F"/>
    <w:rsid w:val="00302566"/>
    <w:rsid w:val="003051F5"/>
    <w:rsid w:val="00305CE4"/>
    <w:rsid w:val="0031431D"/>
    <w:rsid w:val="00315F89"/>
    <w:rsid w:val="003236B0"/>
    <w:rsid w:val="0032613A"/>
    <w:rsid w:val="00342330"/>
    <w:rsid w:val="00342B85"/>
    <w:rsid w:val="003475D2"/>
    <w:rsid w:val="00355ACA"/>
    <w:rsid w:val="00367397"/>
    <w:rsid w:val="00371E1F"/>
    <w:rsid w:val="00372CE4"/>
    <w:rsid w:val="00374E7B"/>
    <w:rsid w:val="00376472"/>
    <w:rsid w:val="00377CEC"/>
    <w:rsid w:val="00387CCE"/>
    <w:rsid w:val="00390CFC"/>
    <w:rsid w:val="00396E4F"/>
    <w:rsid w:val="003A0389"/>
    <w:rsid w:val="003A08DD"/>
    <w:rsid w:val="003A0EB5"/>
    <w:rsid w:val="003A1EEC"/>
    <w:rsid w:val="003A1F75"/>
    <w:rsid w:val="003A3D8D"/>
    <w:rsid w:val="003A7D1F"/>
    <w:rsid w:val="003B0185"/>
    <w:rsid w:val="003B0FD5"/>
    <w:rsid w:val="003B2867"/>
    <w:rsid w:val="003B448E"/>
    <w:rsid w:val="003B47AF"/>
    <w:rsid w:val="003C4BF2"/>
    <w:rsid w:val="003C7C5C"/>
    <w:rsid w:val="003D05D5"/>
    <w:rsid w:val="003E0936"/>
    <w:rsid w:val="003E5945"/>
    <w:rsid w:val="003F1C14"/>
    <w:rsid w:val="003F21FA"/>
    <w:rsid w:val="003F2792"/>
    <w:rsid w:val="0040476F"/>
    <w:rsid w:val="0040645D"/>
    <w:rsid w:val="00407EDB"/>
    <w:rsid w:val="0041077C"/>
    <w:rsid w:val="00413C69"/>
    <w:rsid w:val="004150B3"/>
    <w:rsid w:val="00416DFD"/>
    <w:rsid w:val="004175E1"/>
    <w:rsid w:val="00425BC5"/>
    <w:rsid w:val="00426DC6"/>
    <w:rsid w:val="00431BC4"/>
    <w:rsid w:val="00433706"/>
    <w:rsid w:val="0043423C"/>
    <w:rsid w:val="0043470B"/>
    <w:rsid w:val="00437710"/>
    <w:rsid w:val="00445295"/>
    <w:rsid w:val="004466C2"/>
    <w:rsid w:val="004529E6"/>
    <w:rsid w:val="00455308"/>
    <w:rsid w:val="0045766A"/>
    <w:rsid w:val="00460190"/>
    <w:rsid w:val="0046055C"/>
    <w:rsid w:val="00460C3D"/>
    <w:rsid w:val="00464D63"/>
    <w:rsid w:val="00465B06"/>
    <w:rsid w:val="004722CF"/>
    <w:rsid w:val="00475252"/>
    <w:rsid w:val="004826DB"/>
    <w:rsid w:val="004834D6"/>
    <w:rsid w:val="00483FEE"/>
    <w:rsid w:val="00486C59"/>
    <w:rsid w:val="00487136"/>
    <w:rsid w:val="004913D0"/>
    <w:rsid w:val="004921C0"/>
    <w:rsid w:val="0049236F"/>
    <w:rsid w:val="004938CB"/>
    <w:rsid w:val="00496C4E"/>
    <w:rsid w:val="004A54B5"/>
    <w:rsid w:val="004A69EE"/>
    <w:rsid w:val="004B00D5"/>
    <w:rsid w:val="004B14FF"/>
    <w:rsid w:val="004B45AB"/>
    <w:rsid w:val="004B4CDB"/>
    <w:rsid w:val="004B7913"/>
    <w:rsid w:val="004C09FF"/>
    <w:rsid w:val="004C28FD"/>
    <w:rsid w:val="004C6547"/>
    <w:rsid w:val="004C7D25"/>
    <w:rsid w:val="004D0462"/>
    <w:rsid w:val="004D361E"/>
    <w:rsid w:val="004D3A58"/>
    <w:rsid w:val="004D50BC"/>
    <w:rsid w:val="004D790F"/>
    <w:rsid w:val="004E09CE"/>
    <w:rsid w:val="004E2FC0"/>
    <w:rsid w:val="004E40B8"/>
    <w:rsid w:val="004E5D63"/>
    <w:rsid w:val="004F5053"/>
    <w:rsid w:val="0050042B"/>
    <w:rsid w:val="00501C67"/>
    <w:rsid w:val="0050304B"/>
    <w:rsid w:val="00504DAF"/>
    <w:rsid w:val="00510CD7"/>
    <w:rsid w:val="00511B10"/>
    <w:rsid w:val="00514120"/>
    <w:rsid w:val="0051545E"/>
    <w:rsid w:val="00517A3C"/>
    <w:rsid w:val="00525EEB"/>
    <w:rsid w:val="005321F2"/>
    <w:rsid w:val="00533FCD"/>
    <w:rsid w:val="00540E5B"/>
    <w:rsid w:val="00542E1F"/>
    <w:rsid w:val="005439E0"/>
    <w:rsid w:val="0054734E"/>
    <w:rsid w:val="005476BF"/>
    <w:rsid w:val="005479E8"/>
    <w:rsid w:val="00547A45"/>
    <w:rsid w:val="00550D43"/>
    <w:rsid w:val="00551440"/>
    <w:rsid w:val="00555870"/>
    <w:rsid w:val="00556DFE"/>
    <w:rsid w:val="005635EA"/>
    <w:rsid w:val="00567FEA"/>
    <w:rsid w:val="00575FC4"/>
    <w:rsid w:val="00581A07"/>
    <w:rsid w:val="005852D1"/>
    <w:rsid w:val="00591A19"/>
    <w:rsid w:val="005934A6"/>
    <w:rsid w:val="005960E9"/>
    <w:rsid w:val="005A03D7"/>
    <w:rsid w:val="005A08C2"/>
    <w:rsid w:val="005A094B"/>
    <w:rsid w:val="005B370B"/>
    <w:rsid w:val="005B37AA"/>
    <w:rsid w:val="005B4880"/>
    <w:rsid w:val="005B4FEC"/>
    <w:rsid w:val="005C65C2"/>
    <w:rsid w:val="005D1892"/>
    <w:rsid w:val="005D2813"/>
    <w:rsid w:val="005E1DD0"/>
    <w:rsid w:val="005E20F9"/>
    <w:rsid w:val="005E39CA"/>
    <w:rsid w:val="005E39F7"/>
    <w:rsid w:val="005E4619"/>
    <w:rsid w:val="005F08D7"/>
    <w:rsid w:val="005F65B2"/>
    <w:rsid w:val="00601021"/>
    <w:rsid w:val="006055D6"/>
    <w:rsid w:val="00611499"/>
    <w:rsid w:val="006122C6"/>
    <w:rsid w:val="00613C77"/>
    <w:rsid w:val="006152B5"/>
    <w:rsid w:val="006155B7"/>
    <w:rsid w:val="00620329"/>
    <w:rsid w:val="006224F8"/>
    <w:rsid w:val="00623231"/>
    <w:rsid w:val="00627558"/>
    <w:rsid w:val="00630988"/>
    <w:rsid w:val="00630B61"/>
    <w:rsid w:val="00631F17"/>
    <w:rsid w:val="006444DC"/>
    <w:rsid w:val="00644EEC"/>
    <w:rsid w:val="00647A3D"/>
    <w:rsid w:val="0065024B"/>
    <w:rsid w:val="00650F40"/>
    <w:rsid w:val="00652D9B"/>
    <w:rsid w:val="00653A4C"/>
    <w:rsid w:val="00655AFC"/>
    <w:rsid w:val="00656518"/>
    <w:rsid w:val="00665D03"/>
    <w:rsid w:val="006665EE"/>
    <w:rsid w:val="006673A5"/>
    <w:rsid w:val="00667CEC"/>
    <w:rsid w:val="00681BA4"/>
    <w:rsid w:val="0068669F"/>
    <w:rsid w:val="00687F90"/>
    <w:rsid w:val="00690F01"/>
    <w:rsid w:val="006927CB"/>
    <w:rsid w:val="00694452"/>
    <w:rsid w:val="006951E2"/>
    <w:rsid w:val="00696F13"/>
    <w:rsid w:val="006A1565"/>
    <w:rsid w:val="006A1803"/>
    <w:rsid w:val="006A1AC6"/>
    <w:rsid w:val="006A3B58"/>
    <w:rsid w:val="006A4449"/>
    <w:rsid w:val="006A48AA"/>
    <w:rsid w:val="006A63FB"/>
    <w:rsid w:val="006B3809"/>
    <w:rsid w:val="006B5843"/>
    <w:rsid w:val="006B7CF7"/>
    <w:rsid w:val="006C46BB"/>
    <w:rsid w:val="006D00BC"/>
    <w:rsid w:val="006D057C"/>
    <w:rsid w:val="006D25D5"/>
    <w:rsid w:val="006D3194"/>
    <w:rsid w:val="006D3B8D"/>
    <w:rsid w:val="006D7D8C"/>
    <w:rsid w:val="006D7F01"/>
    <w:rsid w:val="006E24A8"/>
    <w:rsid w:val="006E297B"/>
    <w:rsid w:val="006F19B5"/>
    <w:rsid w:val="006F2435"/>
    <w:rsid w:val="006F29AF"/>
    <w:rsid w:val="006F491A"/>
    <w:rsid w:val="006F58CB"/>
    <w:rsid w:val="00700447"/>
    <w:rsid w:val="00700CBD"/>
    <w:rsid w:val="007019AC"/>
    <w:rsid w:val="00706CF0"/>
    <w:rsid w:val="0071124D"/>
    <w:rsid w:val="00711451"/>
    <w:rsid w:val="00714E6C"/>
    <w:rsid w:val="00716F93"/>
    <w:rsid w:val="00722651"/>
    <w:rsid w:val="007246D5"/>
    <w:rsid w:val="00727B1A"/>
    <w:rsid w:val="00731063"/>
    <w:rsid w:val="00731A3E"/>
    <w:rsid w:val="007355F2"/>
    <w:rsid w:val="00736C28"/>
    <w:rsid w:val="00737564"/>
    <w:rsid w:val="00745144"/>
    <w:rsid w:val="007459BD"/>
    <w:rsid w:val="00760F98"/>
    <w:rsid w:val="00761EC2"/>
    <w:rsid w:val="00764381"/>
    <w:rsid w:val="00764A01"/>
    <w:rsid w:val="007678ED"/>
    <w:rsid w:val="00767CD1"/>
    <w:rsid w:val="00772D78"/>
    <w:rsid w:val="0077452A"/>
    <w:rsid w:val="007749FE"/>
    <w:rsid w:val="00776D1C"/>
    <w:rsid w:val="00785463"/>
    <w:rsid w:val="007857B5"/>
    <w:rsid w:val="0078752F"/>
    <w:rsid w:val="00790E7C"/>
    <w:rsid w:val="00792958"/>
    <w:rsid w:val="00795CEB"/>
    <w:rsid w:val="007A3576"/>
    <w:rsid w:val="007A751D"/>
    <w:rsid w:val="007B1444"/>
    <w:rsid w:val="007B324E"/>
    <w:rsid w:val="007B6DB0"/>
    <w:rsid w:val="007C00B7"/>
    <w:rsid w:val="007C3034"/>
    <w:rsid w:val="007C3CED"/>
    <w:rsid w:val="007C77B7"/>
    <w:rsid w:val="007D0AAB"/>
    <w:rsid w:val="007D1EE2"/>
    <w:rsid w:val="007D78C9"/>
    <w:rsid w:val="007E06E1"/>
    <w:rsid w:val="007E348C"/>
    <w:rsid w:val="007E5AAA"/>
    <w:rsid w:val="007F29E7"/>
    <w:rsid w:val="00800C82"/>
    <w:rsid w:val="0080405E"/>
    <w:rsid w:val="008050B9"/>
    <w:rsid w:val="00812E91"/>
    <w:rsid w:val="00812F04"/>
    <w:rsid w:val="00816760"/>
    <w:rsid w:val="008169AA"/>
    <w:rsid w:val="00817BB7"/>
    <w:rsid w:val="00824CE1"/>
    <w:rsid w:val="00827EBF"/>
    <w:rsid w:val="0083351A"/>
    <w:rsid w:val="0083663C"/>
    <w:rsid w:val="008457A5"/>
    <w:rsid w:val="00846A32"/>
    <w:rsid w:val="008506B3"/>
    <w:rsid w:val="00855E4E"/>
    <w:rsid w:val="00857AB8"/>
    <w:rsid w:val="00864E0F"/>
    <w:rsid w:val="0086666B"/>
    <w:rsid w:val="00867531"/>
    <w:rsid w:val="00867D05"/>
    <w:rsid w:val="00870A0B"/>
    <w:rsid w:val="00871393"/>
    <w:rsid w:val="00871BF4"/>
    <w:rsid w:val="00872CD7"/>
    <w:rsid w:val="00874306"/>
    <w:rsid w:val="00875861"/>
    <w:rsid w:val="00876DB0"/>
    <w:rsid w:val="00880282"/>
    <w:rsid w:val="00880EF8"/>
    <w:rsid w:val="00882A0C"/>
    <w:rsid w:val="00883180"/>
    <w:rsid w:val="00885A78"/>
    <w:rsid w:val="008913A7"/>
    <w:rsid w:val="00892292"/>
    <w:rsid w:val="00897BE2"/>
    <w:rsid w:val="008A0113"/>
    <w:rsid w:val="008A430C"/>
    <w:rsid w:val="008B3DED"/>
    <w:rsid w:val="008B5E64"/>
    <w:rsid w:val="008B6C3E"/>
    <w:rsid w:val="008C1B0A"/>
    <w:rsid w:val="008C1F46"/>
    <w:rsid w:val="008C34AA"/>
    <w:rsid w:val="008C3717"/>
    <w:rsid w:val="008C46D1"/>
    <w:rsid w:val="008C54A4"/>
    <w:rsid w:val="008D0385"/>
    <w:rsid w:val="008D5202"/>
    <w:rsid w:val="008D59B5"/>
    <w:rsid w:val="008E1374"/>
    <w:rsid w:val="008E1F0A"/>
    <w:rsid w:val="008E229A"/>
    <w:rsid w:val="008E2515"/>
    <w:rsid w:val="008E4056"/>
    <w:rsid w:val="008E580B"/>
    <w:rsid w:val="00900A54"/>
    <w:rsid w:val="0090319E"/>
    <w:rsid w:val="00903779"/>
    <w:rsid w:val="009038F7"/>
    <w:rsid w:val="00903CFA"/>
    <w:rsid w:val="00913E52"/>
    <w:rsid w:val="00915C8C"/>
    <w:rsid w:val="00916357"/>
    <w:rsid w:val="009213B9"/>
    <w:rsid w:val="00925AB0"/>
    <w:rsid w:val="00926A47"/>
    <w:rsid w:val="00931338"/>
    <w:rsid w:val="00931B7E"/>
    <w:rsid w:val="00931D4B"/>
    <w:rsid w:val="00940B4F"/>
    <w:rsid w:val="009415AC"/>
    <w:rsid w:val="009443A2"/>
    <w:rsid w:val="00946329"/>
    <w:rsid w:val="00950DB6"/>
    <w:rsid w:val="009567FB"/>
    <w:rsid w:val="00957743"/>
    <w:rsid w:val="00957B0F"/>
    <w:rsid w:val="0096051E"/>
    <w:rsid w:val="00962715"/>
    <w:rsid w:val="0096285F"/>
    <w:rsid w:val="00962AD5"/>
    <w:rsid w:val="00963A2E"/>
    <w:rsid w:val="009672F0"/>
    <w:rsid w:val="0096786C"/>
    <w:rsid w:val="0097064A"/>
    <w:rsid w:val="0097138A"/>
    <w:rsid w:val="009755BB"/>
    <w:rsid w:val="00975D74"/>
    <w:rsid w:val="00982960"/>
    <w:rsid w:val="00983134"/>
    <w:rsid w:val="00983EA1"/>
    <w:rsid w:val="00986BB1"/>
    <w:rsid w:val="009918C9"/>
    <w:rsid w:val="009922DD"/>
    <w:rsid w:val="00994238"/>
    <w:rsid w:val="00994D79"/>
    <w:rsid w:val="009A0108"/>
    <w:rsid w:val="009A2C21"/>
    <w:rsid w:val="009B447A"/>
    <w:rsid w:val="009B548E"/>
    <w:rsid w:val="009C1CEE"/>
    <w:rsid w:val="009C1DF4"/>
    <w:rsid w:val="009C3AA0"/>
    <w:rsid w:val="009C7408"/>
    <w:rsid w:val="009C7B62"/>
    <w:rsid w:val="009D186C"/>
    <w:rsid w:val="009D1A5A"/>
    <w:rsid w:val="009D345A"/>
    <w:rsid w:val="009D38A0"/>
    <w:rsid w:val="009D3BCF"/>
    <w:rsid w:val="009D3D1E"/>
    <w:rsid w:val="009D4AEE"/>
    <w:rsid w:val="009D4D92"/>
    <w:rsid w:val="009D7A61"/>
    <w:rsid w:val="009E18E1"/>
    <w:rsid w:val="009E2534"/>
    <w:rsid w:val="009E476D"/>
    <w:rsid w:val="009E6902"/>
    <w:rsid w:val="009F109A"/>
    <w:rsid w:val="00A006E4"/>
    <w:rsid w:val="00A05BE3"/>
    <w:rsid w:val="00A22BFE"/>
    <w:rsid w:val="00A23CAA"/>
    <w:rsid w:val="00A27BBB"/>
    <w:rsid w:val="00A32CA2"/>
    <w:rsid w:val="00A43B8A"/>
    <w:rsid w:val="00A44E9E"/>
    <w:rsid w:val="00A44F97"/>
    <w:rsid w:val="00A47472"/>
    <w:rsid w:val="00A47D08"/>
    <w:rsid w:val="00A5139C"/>
    <w:rsid w:val="00A519E6"/>
    <w:rsid w:val="00A52F22"/>
    <w:rsid w:val="00A530F4"/>
    <w:rsid w:val="00A54510"/>
    <w:rsid w:val="00A55AD4"/>
    <w:rsid w:val="00A61E33"/>
    <w:rsid w:val="00A65328"/>
    <w:rsid w:val="00A66695"/>
    <w:rsid w:val="00A70BB0"/>
    <w:rsid w:val="00A7181C"/>
    <w:rsid w:val="00A72EF5"/>
    <w:rsid w:val="00A74EE9"/>
    <w:rsid w:val="00A7770A"/>
    <w:rsid w:val="00A82C1A"/>
    <w:rsid w:val="00A82E8D"/>
    <w:rsid w:val="00A82FBC"/>
    <w:rsid w:val="00A86857"/>
    <w:rsid w:val="00A86EEB"/>
    <w:rsid w:val="00A87C10"/>
    <w:rsid w:val="00A9186E"/>
    <w:rsid w:val="00A9562E"/>
    <w:rsid w:val="00A96C90"/>
    <w:rsid w:val="00A96FB9"/>
    <w:rsid w:val="00A979D8"/>
    <w:rsid w:val="00AA0493"/>
    <w:rsid w:val="00AA2869"/>
    <w:rsid w:val="00AB6287"/>
    <w:rsid w:val="00AC6142"/>
    <w:rsid w:val="00AC71B8"/>
    <w:rsid w:val="00AC77FA"/>
    <w:rsid w:val="00AD2249"/>
    <w:rsid w:val="00AD2E27"/>
    <w:rsid w:val="00AD5A50"/>
    <w:rsid w:val="00AE08EB"/>
    <w:rsid w:val="00AE2211"/>
    <w:rsid w:val="00AE2F96"/>
    <w:rsid w:val="00AE52C9"/>
    <w:rsid w:val="00AE6F94"/>
    <w:rsid w:val="00AE71D3"/>
    <w:rsid w:val="00AF162A"/>
    <w:rsid w:val="00AF28C5"/>
    <w:rsid w:val="00AF60F5"/>
    <w:rsid w:val="00AF6BB5"/>
    <w:rsid w:val="00B040AB"/>
    <w:rsid w:val="00B0444A"/>
    <w:rsid w:val="00B0745C"/>
    <w:rsid w:val="00B12D7C"/>
    <w:rsid w:val="00B14159"/>
    <w:rsid w:val="00B1544F"/>
    <w:rsid w:val="00B21EAD"/>
    <w:rsid w:val="00B27CEE"/>
    <w:rsid w:val="00B30364"/>
    <w:rsid w:val="00B30526"/>
    <w:rsid w:val="00B30D64"/>
    <w:rsid w:val="00B318B1"/>
    <w:rsid w:val="00B31D06"/>
    <w:rsid w:val="00B32C8F"/>
    <w:rsid w:val="00B34D2B"/>
    <w:rsid w:val="00B35B84"/>
    <w:rsid w:val="00B36DBC"/>
    <w:rsid w:val="00B40D85"/>
    <w:rsid w:val="00B447CC"/>
    <w:rsid w:val="00B55516"/>
    <w:rsid w:val="00B5745A"/>
    <w:rsid w:val="00B61FC5"/>
    <w:rsid w:val="00B63372"/>
    <w:rsid w:val="00B63A13"/>
    <w:rsid w:val="00B75BB5"/>
    <w:rsid w:val="00B83C5F"/>
    <w:rsid w:val="00B85D36"/>
    <w:rsid w:val="00B87C05"/>
    <w:rsid w:val="00B9102E"/>
    <w:rsid w:val="00B93B10"/>
    <w:rsid w:val="00B960C2"/>
    <w:rsid w:val="00B97C28"/>
    <w:rsid w:val="00BA0CF4"/>
    <w:rsid w:val="00BA1CC6"/>
    <w:rsid w:val="00BA3EC1"/>
    <w:rsid w:val="00BA45DD"/>
    <w:rsid w:val="00BA5CCF"/>
    <w:rsid w:val="00BA6E76"/>
    <w:rsid w:val="00BA7193"/>
    <w:rsid w:val="00BB1313"/>
    <w:rsid w:val="00BB2A75"/>
    <w:rsid w:val="00BB7D63"/>
    <w:rsid w:val="00BC16D8"/>
    <w:rsid w:val="00BC3EB3"/>
    <w:rsid w:val="00BD1D9F"/>
    <w:rsid w:val="00BD5483"/>
    <w:rsid w:val="00BE5ED6"/>
    <w:rsid w:val="00BE5EDA"/>
    <w:rsid w:val="00BE6524"/>
    <w:rsid w:val="00BE66C3"/>
    <w:rsid w:val="00BE6AB2"/>
    <w:rsid w:val="00BE6B03"/>
    <w:rsid w:val="00BE7A73"/>
    <w:rsid w:val="00BF06DB"/>
    <w:rsid w:val="00BF06DD"/>
    <w:rsid w:val="00BF48DA"/>
    <w:rsid w:val="00BF60B3"/>
    <w:rsid w:val="00C039CE"/>
    <w:rsid w:val="00C05253"/>
    <w:rsid w:val="00C07C2E"/>
    <w:rsid w:val="00C117D0"/>
    <w:rsid w:val="00C1282E"/>
    <w:rsid w:val="00C14CE9"/>
    <w:rsid w:val="00C212F5"/>
    <w:rsid w:val="00C22584"/>
    <w:rsid w:val="00C2296D"/>
    <w:rsid w:val="00C245AE"/>
    <w:rsid w:val="00C24F58"/>
    <w:rsid w:val="00C307E5"/>
    <w:rsid w:val="00C30950"/>
    <w:rsid w:val="00C30ADC"/>
    <w:rsid w:val="00C31AA9"/>
    <w:rsid w:val="00C321CE"/>
    <w:rsid w:val="00C41250"/>
    <w:rsid w:val="00C45D55"/>
    <w:rsid w:val="00C46BEC"/>
    <w:rsid w:val="00C479C8"/>
    <w:rsid w:val="00C503B2"/>
    <w:rsid w:val="00C553FC"/>
    <w:rsid w:val="00C575D6"/>
    <w:rsid w:val="00C624CC"/>
    <w:rsid w:val="00C630EF"/>
    <w:rsid w:val="00C67362"/>
    <w:rsid w:val="00C703A5"/>
    <w:rsid w:val="00C752E5"/>
    <w:rsid w:val="00C81838"/>
    <w:rsid w:val="00C825D2"/>
    <w:rsid w:val="00C840C9"/>
    <w:rsid w:val="00C8474C"/>
    <w:rsid w:val="00C8522C"/>
    <w:rsid w:val="00C91E69"/>
    <w:rsid w:val="00C95AB1"/>
    <w:rsid w:val="00CA41B0"/>
    <w:rsid w:val="00CA5A66"/>
    <w:rsid w:val="00CB05B4"/>
    <w:rsid w:val="00CB38E9"/>
    <w:rsid w:val="00CB4C7D"/>
    <w:rsid w:val="00CB7B81"/>
    <w:rsid w:val="00CC1F24"/>
    <w:rsid w:val="00CC7383"/>
    <w:rsid w:val="00CD0CCA"/>
    <w:rsid w:val="00CD2511"/>
    <w:rsid w:val="00CD690E"/>
    <w:rsid w:val="00CE1065"/>
    <w:rsid w:val="00CE322E"/>
    <w:rsid w:val="00CE5ECC"/>
    <w:rsid w:val="00CE6976"/>
    <w:rsid w:val="00D00C78"/>
    <w:rsid w:val="00D06831"/>
    <w:rsid w:val="00D141CF"/>
    <w:rsid w:val="00D14FE5"/>
    <w:rsid w:val="00D164E2"/>
    <w:rsid w:val="00D16D46"/>
    <w:rsid w:val="00D21516"/>
    <w:rsid w:val="00D2452E"/>
    <w:rsid w:val="00D42F2A"/>
    <w:rsid w:val="00D43AB9"/>
    <w:rsid w:val="00D441C0"/>
    <w:rsid w:val="00D462B7"/>
    <w:rsid w:val="00D5179B"/>
    <w:rsid w:val="00D557E2"/>
    <w:rsid w:val="00D55BB4"/>
    <w:rsid w:val="00D57AA9"/>
    <w:rsid w:val="00D61CEF"/>
    <w:rsid w:val="00D63C3C"/>
    <w:rsid w:val="00D6719A"/>
    <w:rsid w:val="00D7135B"/>
    <w:rsid w:val="00D74318"/>
    <w:rsid w:val="00D8055B"/>
    <w:rsid w:val="00D82F96"/>
    <w:rsid w:val="00D92C1A"/>
    <w:rsid w:val="00D9366C"/>
    <w:rsid w:val="00D95833"/>
    <w:rsid w:val="00DA0D82"/>
    <w:rsid w:val="00DA5C4B"/>
    <w:rsid w:val="00DA61CF"/>
    <w:rsid w:val="00DB2962"/>
    <w:rsid w:val="00DB732A"/>
    <w:rsid w:val="00DC0FD1"/>
    <w:rsid w:val="00DC1B2B"/>
    <w:rsid w:val="00DC1B7D"/>
    <w:rsid w:val="00DC7D03"/>
    <w:rsid w:val="00DD1579"/>
    <w:rsid w:val="00DD548A"/>
    <w:rsid w:val="00DE0281"/>
    <w:rsid w:val="00DE42C5"/>
    <w:rsid w:val="00DE6F0B"/>
    <w:rsid w:val="00DE7481"/>
    <w:rsid w:val="00DF0B04"/>
    <w:rsid w:val="00DF1D42"/>
    <w:rsid w:val="00DF70DC"/>
    <w:rsid w:val="00DF7437"/>
    <w:rsid w:val="00E02B26"/>
    <w:rsid w:val="00E04290"/>
    <w:rsid w:val="00E06DBB"/>
    <w:rsid w:val="00E1714F"/>
    <w:rsid w:val="00E22130"/>
    <w:rsid w:val="00E237DE"/>
    <w:rsid w:val="00E23B4F"/>
    <w:rsid w:val="00E242E1"/>
    <w:rsid w:val="00E27D73"/>
    <w:rsid w:val="00E30AE1"/>
    <w:rsid w:val="00E30CEE"/>
    <w:rsid w:val="00E32E1C"/>
    <w:rsid w:val="00E46D71"/>
    <w:rsid w:val="00E474B6"/>
    <w:rsid w:val="00E50285"/>
    <w:rsid w:val="00E51330"/>
    <w:rsid w:val="00E517D5"/>
    <w:rsid w:val="00E5236F"/>
    <w:rsid w:val="00E54931"/>
    <w:rsid w:val="00E5649C"/>
    <w:rsid w:val="00E57A9C"/>
    <w:rsid w:val="00E60DF8"/>
    <w:rsid w:val="00E64081"/>
    <w:rsid w:val="00E65632"/>
    <w:rsid w:val="00E7417C"/>
    <w:rsid w:val="00E81F51"/>
    <w:rsid w:val="00E82F0E"/>
    <w:rsid w:val="00E83706"/>
    <w:rsid w:val="00E90AF7"/>
    <w:rsid w:val="00E9748A"/>
    <w:rsid w:val="00EA0044"/>
    <w:rsid w:val="00EA00CB"/>
    <w:rsid w:val="00EA2F80"/>
    <w:rsid w:val="00EA5960"/>
    <w:rsid w:val="00EA7A8E"/>
    <w:rsid w:val="00EB7F1B"/>
    <w:rsid w:val="00EC36CD"/>
    <w:rsid w:val="00EC503B"/>
    <w:rsid w:val="00EC6CB2"/>
    <w:rsid w:val="00ED3CAC"/>
    <w:rsid w:val="00ED5C39"/>
    <w:rsid w:val="00ED7723"/>
    <w:rsid w:val="00EE02CA"/>
    <w:rsid w:val="00EE0407"/>
    <w:rsid w:val="00EF19A3"/>
    <w:rsid w:val="00EF1BA5"/>
    <w:rsid w:val="00EF3D88"/>
    <w:rsid w:val="00EF4316"/>
    <w:rsid w:val="00F01D61"/>
    <w:rsid w:val="00F028C0"/>
    <w:rsid w:val="00F055A9"/>
    <w:rsid w:val="00F05CC0"/>
    <w:rsid w:val="00F0737B"/>
    <w:rsid w:val="00F10308"/>
    <w:rsid w:val="00F108E8"/>
    <w:rsid w:val="00F12C62"/>
    <w:rsid w:val="00F15AC5"/>
    <w:rsid w:val="00F1716D"/>
    <w:rsid w:val="00F20097"/>
    <w:rsid w:val="00F20EEB"/>
    <w:rsid w:val="00F22DCF"/>
    <w:rsid w:val="00F24F3C"/>
    <w:rsid w:val="00F26556"/>
    <w:rsid w:val="00F31B4A"/>
    <w:rsid w:val="00F336DA"/>
    <w:rsid w:val="00F33825"/>
    <w:rsid w:val="00F354A9"/>
    <w:rsid w:val="00F36605"/>
    <w:rsid w:val="00F37ECD"/>
    <w:rsid w:val="00F41352"/>
    <w:rsid w:val="00F447D1"/>
    <w:rsid w:val="00F46ACC"/>
    <w:rsid w:val="00F476F7"/>
    <w:rsid w:val="00F579B0"/>
    <w:rsid w:val="00F6514B"/>
    <w:rsid w:val="00F65E0C"/>
    <w:rsid w:val="00F66032"/>
    <w:rsid w:val="00F72F77"/>
    <w:rsid w:val="00F73EEE"/>
    <w:rsid w:val="00F74E54"/>
    <w:rsid w:val="00F77CCA"/>
    <w:rsid w:val="00F819B7"/>
    <w:rsid w:val="00F83958"/>
    <w:rsid w:val="00F83B51"/>
    <w:rsid w:val="00F84E1D"/>
    <w:rsid w:val="00F84E46"/>
    <w:rsid w:val="00F85110"/>
    <w:rsid w:val="00F85698"/>
    <w:rsid w:val="00F94CD6"/>
    <w:rsid w:val="00F97722"/>
    <w:rsid w:val="00FA4605"/>
    <w:rsid w:val="00FA64FC"/>
    <w:rsid w:val="00FA7058"/>
    <w:rsid w:val="00FB2F8F"/>
    <w:rsid w:val="00FB3B8A"/>
    <w:rsid w:val="00FB5145"/>
    <w:rsid w:val="00FC155E"/>
    <w:rsid w:val="00FD0E17"/>
    <w:rsid w:val="00FD13D8"/>
    <w:rsid w:val="00FE2E7F"/>
    <w:rsid w:val="00FE6D3A"/>
    <w:rsid w:val="00FE7045"/>
    <w:rsid w:val="00FF134C"/>
    <w:rsid w:val="00FF13A1"/>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FE6A5"/>
  <w15:docId w15:val="{B6BEE7A5-5BA9-4B43-8CFE-A9D323CF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wordTemplate_CD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126AE9-198A-4C11-9BBF-EABCAA2F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wordTemplate_CDIO.dotx</Template>
  <TotalTime>133</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cp:lastPrinted>2015-10-08T07:16:00Z</cp:lastPrinted>
  <dcterms:created xsi:type="dcterms:W3CDTF">2017-05-15T18:45:00Z</dcterms:created>
  <dcterms:modified xsi:type="dcterms:W3CDTF">2017-06-19T19:18:00Z</dcterms:modified>
</cp:coreProperties>
</file>